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4A65D9" w14:paraId="4D9B4D80" w14:textId="77777777" w:rsidTr="00C75C40">
        <w:trPr>
          <w:trHeight w:val="4410"/>
        </w:trPr>
        <w:tc>
          <w:tcPr>
            <w:tcW w:w="3600" w:type="dxa"/>
            <w:vAlign w:val="bottom"/>
          </w:tcPr>
          <w:p w14:paraId="0D101C65" w14:textId="77777777" w:rsidR="004A65D9" w:rsidRDefault="004A65D9" w:rsidP="00C75C40">
            <w:pPr>
              <w:tabs>
                <w:tab w:val="left" w:pos="990"/>
              </w:tabs>
              <w:jc w:val="center"/>
            </w:pPr>
            <w:r>
              <w:rPr>
                <w:noProof/>
              </w:rPr>
              <mc:AlternateContent>
                <mc:Choice Requires="wps">
                  <w:drawing>
                    <wp:inline distT="0" distB="0" distL="0" distR="0" wp14:anchorId="5B0B15BE" wp14:editId="534E06A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solidFill>
                                <a:schemeClr val="tx1"/>
                              </a:solid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EB204" w14:textId="60C6BF53" w:rsidR="004A65D9" w:rsidRDefault="005B1FFD" w:rsidP="004A65D9">
                                  <w:pPr>
                                    <w:jc w:val="center"/>
                                    <w:rPr>
                                      <w:sz w:val="144"/>
                                      <w:szCs w:val="144"/>
                                      <w:lang w:val="en-IN"/>
                                    </w:rPr>
                                  </w:pPr>
                                  <w:r>
                                    <w:rPr>
                                      <w:sz w:val="144"/>
                                      <w:szCs w:val="144"/>
                                      <w:lang w:val="en-IN"/>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oval w14:anchorId="5B0B15B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" fillcolor="black [3213]" strokecolor="#94b6d2 [3204]" strokeweight="5pt">
                      <v:stroke joinstyle="miter"/>
                      <v:textbox>
                        <w:txbxContent>
                          <w:p w14:paraId="534EB204" w14:textId="60C6BF53" w:rsidR="004A65D9" w:rsidRDefault="005B1FFD" w:rsidP="004A65D9">
                            <w:pPr>
                              <w:jc w:val="center"/>
                              <w:rPr>
                                <w:sz w:val="144"/>
                                <w:szCs w:val="144"/>
                                <w:lang w:val="en-IN"/>
                              </w:rPr>
                            </w:pPr>
                            <w:r>
                              <w:rPr>
                                <w:sz w:val="144"/>
                                <w:szCs w:val="144"/>
                                <w:lang w:val="en-IN"/>
                              </w:rPr>
                              <w:t>S</w:t>
                            </w:r>
                          </w:p>
                        </w:txbxContent>
                      </v:textbox>
                      <w10:anchorlock/>
                    </v:oval>
                  </w:pict>
                </mc:Fallback>
              </mc:AlternateContent>
            </w:r>
          </w:p>
        </w:tc>
        <w:tc>
          <w:tcPr>
            <w:tcW w:w="720" w:type="dxa"/>
          </w:tcPr>
          <w:p w14:paraId="3E1E1978" w14:textId="77777777" w:rsidR="004A65D9" w:rsidRDefault="004A65D9" w:rsidP="00C75C40">
            <w:pPr>
              <w:tabs>
                <w:tab w:val="left" w:pos="990"/>
              </w:tabs>
            </w:pPr>
          </w:p>
        </w:tc>
        <w:tc>
          <w:tcPr>
            <w:tcW w:w="6470" w:type="dxa"/>
            <w:vAlign w:val="bottom"/>
          </w:tcPr>
          <w:p w14:paraId="176457BC" w14:textId="281CBA39" w:rsidR="005755C2" w:rsidRPr="00E650A0" w:rsidRDefault="003D3C9A" w:rsidP="00C75C40">
            <w:pPr>
              <w:pStyle w:val="Title"/>
              <w:rPr>
                <w:szCs w:val="96"/>
              </w:rPr>
            </w:pPr>
            <w:r>
              <w:rPr>
                <w:sz w:val="56"/>
                <w:szCs w:val="56"/>
              </w:rPr>
              <w:t xml:space="preserve"> </w:t>
            </w:r>
            <w:r w:rsidR="004A65D9" w:rsidRPr="00E650A0">
              <w:rPr>
                <w:szCs w:val="96"/>
              </w:rPr>
              <w:t>S</w:t>
            </w:r>
            <w:r w:rsidR="00016DDE" w:rsidRPr="00E650A0">
              <w:rPr>
                <w:szCs w:val="96"/>
              </w:rPr>
              <w:t>ANDEEP</w:t>
            </w:r>
          </w:p>
          <w:p w14:paraId="23C3F513" w14:textId="5CDE1E2B" w:rsidR="004A65D9" w:rsidRPr="00E650A0" w:rsidRDefault="00016DDE" w:rsidP="00C75C40">
            <w:pPr>
              <w:pStyle w:val="Title"/>
              <w:rPr>
                <w:szCs w:val="96"/>
              </w:rPr>
            </w:pPr>
            <w:r w:rsidRPr="00E650A0">
              <w:rPr>
                <w:szCs w:val="96"/>
              </w:rPr>
              <w:t>BIKKUMALLA</w:t>
            </w:r>
          </w:p>
          <w:p w14:paraId="2F9DA3A2" w14:textId="05A4CC6C" w:rsidR="00D57AC0" w:rsidRPr="00D57AC0" w:rsidRDefault="004A65D9" w:rsidP="00D57AC0">
            <w:pPr>
              <w:pStyle w:val="Subtitle"/>
              <w:rPr>
                <w:spacing w:val="10"/>
                <w:w w:val="100"/>
              </w:rPr>
            </w:pPr>
            <w:r w:rsidRPr="00C83F09">
              <w:rPr>
                <w:spacing w:val="11"/>
                <w:w w:val="100"/>
              </w:rPr>
              <w:t>Test Enginee</w:t>
            </w:r>
            <w:r w:rsidRPr="00C83F09">
              <w:rPr>
                <w:spacing w:val="10"/>
                <w:w w:val="100"/>
              </w:rPr>
              <w:t>r</w:t>
            </w:r>
          </w:p>
        </w:tc>
      </w:tr>
      <w:tr w:rsidR="004A65D9" w14:paraId="0729A313" w14:textId="77777777" w:rsidTr="00C75C40">
        <w:tc>
          <w:tcPr>
            <w:tcW w:w="3600" w:type="dxa"/>
          </w:tcPr>
          <w:sdt>
            <w:sdtPr>
              <w:id w:val="-1711873194"/>
              <w:placeholder>
                <w:docPart w:val="D9EAD66AFFA8475388C851256F7613D3"/>
              </w:placeholder>
              <w:temporary/>
              <w:showingPlcHdr/>
              <w15:appearance w15:val="hidden"/>
            </w:sdtPr>
            <w:sdtEndPr/>
            <w:sdtContent>
              <w:p w14:paraId="59F9048F" w14:textId="77777777" w:rsidR="004A65D9" w:rsidRDefault="004A65D9" w:rsidP="00C75C40">
                <w:pPr>
                  <w:pStyle w:val="Heading3"/>
                </w:pPr>
                <w:r>
                  <w:t>Profile</w:t>
                </w:r>
              </w:p>
            </w:sdtContent>
          </w:sdt>
          <w:p w14:paraId="4130D2B7" w14:textId="77777777" w:rsidR="004A65D9" w:rsidRDefault="004A65D9" w:rsidP="00C75C40">
            <w:proofErr w:type="spellStart"/>
            <w:r>
              <w:t>Iam</w:t>
            </w:r>
            <w:proofErr w:type="spellEnd"/>
            <w:r>
              <w:t xml:space="preserve"> a professional post silicon validation engineer, responsible for </w:t>
            </w:r>
          </w:p>
          <w:p w14:paraId="09109E7C" w14:textId="77777777" w:rsidR="004A65D9" w:rsidRDefault="004A65D9" w:rsidP="00C75C40">
            <w:r w:rsidRPr="00AE23E1">
              <w:t xml:space="preserve">documenting, executing and reporting the overall functional test plan and verification strategy for a set </w:t>
            </w:r>
            <w:r>
              <w:t xml:space="preserve">of intel chips and </w:t>
            </w:r>
            <w:r w:rsidRPr="00AE23E1">
              <w:t>Supporting the debug of PCIe PHY IP issues found during post-silicon, bring-up</w:t>
            </w:r>
            <w:r>
              <w:t xml:space="preserve"> </w:t>
            </w:r>
            <w:r w:rsidRPr="00AE23E1">
              <w:t>validation</w:t>
            </w:r>
            <w:r>
              <w:t xml:space="preserve">, </w:t>
            </w:r>
            <w:r w:rsidRPr="00D36CD2">
              <w:t>Conduct system performance testing to ensure system reliability, capacity and scalability. Work with testing team to develop performance test plans and cases. Analyze test results and coordinate with development teams for bug fixes</w:t>
            </w:r>
          </w:p>
          <w:p w14:paraId="5D9CB304" w14:textId="77777777" w:rsidR="004A65D9" w:rsidRDefault="004A65D9" w:rsidP="00C75C40">
            <w:r>
              <w:t xml:space="preserve"> </w:t>
            </w:r>
          </w:p>
          <w:sdt>
            <w:sdtPr>
              <w:id w:val="-1954003311"/>
              <w:placeholder>
                <w:docPart w:val="36AD87F5627F4FA8843BE4AAC894C5E8"/>
              </w:placeholder>
              <w:temporary/>
              <w:showingPlcHdr/>
              <w15:appearance w15:val="hidden"/>
            </w:sdtPr>
            <w:sdtEndPr/>
            <w:sdtContent>
              <w:p w14:paraId="5F8C9497" w14:textId="77777777" w:rsidR="004A65D9" w:rsidRDefault="004A65D9" w:rsidP="00C75C40">
                <w:pPr>
                  <w:pStyle w:val="Heading3"/>
                </w:pPr>
                <w:r>
                  <w:t>Contact</w:t>
                </w:r>
              </w:p>
            </w:sdtContent>
          </w:sdt>
          <w:sdt>
            <w:sdtPr>
              <w:id w:val="1111563247"/>
              <w:placeholder>
                <w:docPart w:val="5D3148BF5A6C4EA0BA7322A61866167E"/>
              </w:placeholder>
              <w:temporary/>
              <w:showingPlcHdr/>
              <w15:appearance w15:val="hidden"/>
            </w:sdtPr>
            <w:sdtEndPr/>
            <w:sdtContent>
              <w:p w14:paraId="2F2D5387" w14:textId="77777777" w:rsidR="004A65D9" w:rsidRDefault="004A65D9" w:rsidP="00C75C40">
                <w:r>
                  <w:t>PHONE:</w:t>
                </w:r>
              </w:p>
            </w:sdtContent>
          </w:sdt>
          <w:p w14:paraId="78EA2061" w14:textId="34E798CB" w:rsidR="004A65D9" w:rsidRDefault="004A65D9" w:rsidP="00C75C40">
            <w:r>
              <w:t>+91-9</w:t>
            </w:r>
            <w:r w:rsidR="00016DDE">
              <w:t>700343551</w:t>
            </w:r>
          </w:p>
          <w:p w14:paraId="48E92E3C" w14:textId="77777777" w:rsidR="004A65D9" w:rsidRDefault="004A65D9" w:rsidP="00C75C40"/>
          <w:p w14:paraId="349F9D86" w14:textId="77777777" w:rsidR="004A65D9" w:rsidRDefault="004A65D9" w:rsidP="00C75C40">
            <w:r>
              <w:t>ADRESS:</w:t>
            </w:r>
          </w:p>
          <w:p w14:paraId="6A6ADC78" w14:textId="77777777" w:rsidR="004A65D9" w:rsidRDefault="004A65D9" w:rsidP="00C75C40">
            <w:r>
              <w:t>HYDERABAD, INDIA,5000085</w:t>
            </w:r>
          </w:p>
          <w:p w14:paraId="2098C9AD" w14:textId="77777777" w:rsidR="004A65D9" w:rsidRDefault="004A65D9" w:rsidP="00C75C40"/>
          <w:sdt>
            <w:sdtPr>
              <w:id w:val="-240260293"/>
              <w:placeholder>
                <w:docPart w:val="2CB74F4F07B24CA8B6021D5A1EE68735"/>
              </w:placeholder>
              <w:temporary/>
              <w:showingPlcHdr/>
              <w15:appearance w15:val="hidden"/>
            </w:sdtPr>
            <w:sdtEndPr/>
            <w:sdtContent>
              <w:p w14:paraId="207DC2C6" w14:textId="77777777" w:rsidR="004A65D9" w:rsidRDefault="004A65D9" w:rsidP="00C75C40">
                <w:r>
                  <w:t>EMAIL:</w:t>
                </w:r>
              </w:p>
            </w:sdtContent>
          </w:sdt>
          <w:p w14:paraId="13A5E001" w14:textId="550F8A1A" w:rsidR="004A65D9" w:rsidRDefault="00016DDE" w:rsidP="00C75C40">
            <w:pPr>
              <w:rPr>
                <w:rStyle w:val="Hyperlink"/>
              </w:rPr>
            </w:pPr>
            <w:r>
              <w:t>Sandeepbikkumalla1@gmail</w:t>
            </w:r>
            <w:r w:rsidR="004A65D9">
              <w:t>.com</w:t>
            </w:r>
          </w:p>
          <w:sdt>
            <w:sdtPr>
              <w:id w:val="-1444214663"/>
              <w:placeholder>
                <w:docPart w:val="00EAC79276DB41FC8FFEB72B0B3B4652"/>
              </w:placeholder>
              <w:temporary/>
              <w:showingPlcHdr/>
              <w15:appearance w15:val="hidden"/>
            </w:sdtPr>
            <w:sdtEndPr/>
            <w:sdtContent>
              <w:p w14:paraId="5D8F3112" w14:textId="77777777" w:rsidR="004A65D9" w:rsidRDefault="004A65D9" w:rsidP="00C75C40">
                <w:pPr>
                  <w:pStyle w:val="Heading3"/>
                </w:pPr>
                <w:r>
                  <w:t>Hobbies</w:t>
                </w:r>
              </w:p>
            </w:sdtContent>
          </w:sdt>
          <w:p w14:paraId="595A6DE8" w14:textId="77777777" w:rsidR="004A65D9" w:rsidRDefault="004A65D9" w:rsidP="00C75C40">
            <w:r>
              <w:t>SOCIAL NETWORKING</w:t>
            </w:r>
          </w:p>
          <w:p w14:paraId="7D374C79" w14:textId="77777777" w:rsidR="004A65D9" w:rsidRDefault="004A65D9" w:rsidP="00C75C40">
            <w:r>
              <w:t>LISTENING to MUSIC</w:t>
            </w:r>
          </w:p>
          <w:p w14:paraId="4D7DAD13" w14:textId="77777777" w:rsidR="004A65D9" w:rsidRDefault="004A65D9" w:rsidP="00C75C40">
            <w:r>
              <w:t>DIY in ARDUINO and raspberry-pi</w:t>
            </w:r>
          </w:p>
          <w:p w14:paraId="69659A20" w14:textId="77777777" w:rsidR="004A65D9" w:rsidRDefault="004A65D9" w:rsidP="00C75C40"/>
          <w:p w14:paraId="79D6B0DD" w14:textId="77777777" w:rsidR="004A65D9" w:rsidRDefault="004A65D9" w:rsidP="00C75C40"/>
        </w:tc>
        <w:tc>
          <w:tcPr>
            <w:tcW w:w="720" w:type="dxa"/>
          </w:tcPr>
          <w:p w14:paraId="3C4BF610" w14:textId="77777777" w:rsidR="004A65D9" w:rsidRDefault="004A65D9" w:rsidP="00C75C40">
            <w:pPr>
              <w:tabs>
                <w:tab w:val="left" w:pos="990"/>
              </w:tabs>
            </w:pPr>
          </w:p>
          <w:p w14:paraId="492B8D51" w14:textId="77777777" w:rsidR="004A65D9" w:rsidRDefault="004A65D9" w:rsidP="00C75C40">
            <w:pPr>
              <w:tabs>
                <w:tab w:val="left" w:pos="990"/>
              </w:tabs>
            </w:pPr>
          </w:p>
          <w:p w14:paraId="26D93D89" w14:textId="77777777" w:rsidR="004A65D9" w:rsidRDefault="004A65D9" w:rsidP="00C75C40">
            <w:pPr>
              <w:tabs>
                <w:tab w:val="left" w:pos="990"/>
              </w:tabs>
            </w:pPr>
          </w:p>
          <w:p w14:paraId="771A73D4" w14:textId="77777777" w:rsidR="004A65D9" w:rsidRDefault="004A65D9" w:rsidP="00C75C40">
            <w:pPr>
              <w:tabs>
                <w:tab w:val="left" w:pos="990"/>
              </w:tabs>
            </w:pPr>
          </w:p>
          <w:p w14:paraId="4CDA7BA9" w14:textId="77777777" w:rsidR="004A65D9" w:rsidRDefault="004A65D9" w:rsidP="00C75C40">
            <w:pPr>
              <w:tabs>
                <w:tab w:val="left" w:pos="990"/>
              </w:tabs>
            </w:pPr>
          </w:p>
          <w:p w14:paraId="74C6CEBE" w14:textId="77777777" w:rsidR="004A65D9" w:rsidRDefault="004A65D9" w:rsidP="00C75C40">
            <w:pPr>
              <w:tabs>
                <w:tab w:val="left" w:pos="990"/>
              </w:tabs>
            </w:pPr>
          </w:p>
          <w:p w14:paraId="09F652C0" w14:textId="77777777" w:rsidR="004A65D9" w:rsidRDefault="004A65D9" w:rsidP="00C75C40">
            <w:pPr>
              <w:tabs>
                <w:tab w:val="left" w:pos="990"/>
              </w:tabs>
            </w:pPr>
          </w:p>
        </w:tc>
        <w:tc>
          <w:tcPr>
            <w:tcW w:w="6470" w:type="dxa"/>
          </w:tcPr>
          <w:sdt>
            <w:sdtPr>
              <w:id w:val="1001553383"/>
              <w:placeholder>
                <w:docPart w:val="2C4CE59CE9174A79B11F80611B85209E"/>
              </w:placeholder>
              <w:temporary/>
              <w:showingPlcHdr/>
              <w15:appearance w15:val="hidden"/>
            </w:sdtPr>
            <w:sdtEndPr/>
            <w:sdtContent>
              <w:p w14:paraId="49D14FD0" w14:textId="77777777" w:rsidR="004A65D9" w:rsidRDefault="004A65D9" w:rsidP="00C75C40">
                <w:pPr>
                  <w:pStyle w:val="Heading2"/>
                </w:pPr>
                <w:r>
                  <w:t>WORK EXPERIENCE</w:t>
                </w:r>
              </w:p>
            </w:sdtContent>
          </w:sdt>
          <w:p w14:paraId="7DEFC403" w14:textId="77777777" w:rsidR="004A65D9" w:rsidRDefault="004A65D9" w:rsidP="00C75C40">
            <w:pPr>
              <w:pStyle w:val="Heading4"/>
              <w:rPr>
                <w:bCs/>
              </w:rPr>
            </w:pPr>
            <w:r>
              <w:t>[LOCUZ enterprise solutions](intel corporation)  [Test-engineer]</w:t>
            </w:r>
          </w:p>
          <w:p w14:paraId="723FA50B" w14:textId="79AE3584" w:rsidR="004A65D9" w:rsidRDefault="004A65D9" w:rsidP="00C75C40">
            <w:pPr>
              <w:pStyle w:val="Date"/>
            </w:pPr>
            <w:r>
              <w:t>[1</w:t>
            </w:r>
            <w:r w:rsidR="005C3258">
              <w:t>0</w:t>
            </w:r>
            <w:r>
              <w:t>/20</w:t>
            </w:r>
            <w:r w:rsidR="005C3258">
              <w:t>20</w:t>
            </w:r>
            <w:r>
              <w:t>]–[present]</w:t>
            </w:r>
          </w:p>
          <w:p w14:paraId="0EAB7DE0" w14:textId="77777777" w:rsidR="004A65D9" w:rsidRDefault="004A65D9" w:rsidP="004A65D9">
            <w:pPr>
              <w:pStyle w:val="ListParagraph"/>
              <w:numPr>
                <w:ilvl w:val="0"/>
                <w:numId w:val="5"/>
              </w:numPr>
            </w:pPr>
            <w:r>
              <w:t>Functional and performance validation of discrete and integrated graphic chip sets(ADL,TGL,PVC,ICX)</w:t>
            </w:r>
          </w:p>
          <w:p w14:paraId="6408BCFC" w14:textId="77777777" w:rsidR="004A65D9" w:rsidRDefault="004A65D9" w:rsidP="004A65D9">
            <w:pPr>
              <w:pStyle w:val="ListParagraph"/>
              <w:numPr>
                <w:ilvl w:val="0"/>
                <w:numId w:val="5"/>
              </w:numPr>
            </w:pPr>
            <w:r>
              <w:t>Performance data analyzing and data reporting to concern team.</w:t>
            </w:r>
          </w:p>
          <w:p w14:paraId="3E46FBBE" w14:textId="77777777" w:rsidR="004A65D9" w:rsidRDefault="004A65D9" w:rsidP="004A65D9">
            <w:pPr>
              <w:pStyle w:val="ListParagraph"/>
              <w:numPr>
                <w:ilvl w:val="0"/>
                <w:numId w:val="5"/>
              </w:numPr>
            </w:pPr>
            <w:r>
              <w:t>Regression testing.</w:t>
            </w:r>
          </w:p>
          <w:p w14:paraId="682B8176" w14:textId="6EE552EA" w:rsidR="00D57AC0" w:rsidRDefault="004A65D9" w:rsidP="00D57AC0">
            <w:pPr>
              <w:pStyle w:val="ListParagraph"/>
              <w:numPr>
                <w:ilvl w:val="0"/>
                <w:numId w:val="5"/>
              </w:numPr>
            </w:pPr>
            <w:r>
              <w:t>First level debug and bug fixing.</w:t>
            </w:r>
          </w:p>
          <w:p w14:paraId="60F2EED6" w14:textId="77777777" w:rsidR="009219F1" w:rsidRDefault="009219F1" w:rsidP="009219F1">
            <w:pPr>
              <w:pStyle w:val="Heading4"/>
            </w:pPr>
            <w:r>
              <w:t>[</w:t>
            </w:r>
            <w:proofErr w:type="spellStart"/>
            <w:r>
              <w:t>Eidiko</w:t>
            </w:r>
            <w:proofErr w:type="spellEnd"/>
            <w:r>
              <w:t xml:space="preserve"> system integrators]  [Trainee-software engineer]</w:t>
            </w:r>
          </w:p>
          <w:p w14:paraId="62C17B48" w14:textId="77777777" w:rsidR="009219F1" w:rsidRDefault="009219F1" w:rsidP="009219F1">
            <w:r>
              <w:t>[02/2020]-[06/2020]</w:t>
            </w:r>
          </w:p>
          <w:p w14:paraId="33A35671" w14:textId="77777777" w:rsidR="009219F1" w:rsidRPr="00D57AC0" w:rsidRDefault="009219F1" w:rsidP="009219F1">
            <w:pPr>
              <w:pStyle w:val="NormalWeb"/>
              <w:numPr>
                <w:ilvl w:val="0"/>
                <w:numId w:val="11"/>
              </w:numPr>
              <w:spacing w:before="0" w:beforeAutospacing="0" w:after="0" w:afterAutospacing="0"/>
              <w:textAlignment w:val="baseline"/>
              <w:rPr>
                <w:rFonts w:asciiTheme="minorHAnsi" w:hAnsiTheme="minorHAnsi"/>
                <w:color w:val="000000"/>
                <w:sz w:val="18"/>
                <w:szCs w:val="18"/>
              </w:rPr>
            </w:pPr>
            <w:r w:rsidRPr="00D57AC0">
              <w:rPr>
                <w:rFonts w:asciiTheme="minorHAnsi" w:hAnsiTheme="minorHAnsi"/>
                <w:sz w:val="18"/>
                <w:szCs w:val="18"/>
              </w:rPr>
              <w:t xml:space="preserve">       </w:t>
            </w:r>
            <w:r w:rsidRPr="00D57AC0">
              <w:rPr>
                <w:rFonts w:asciiTheme="minorHAnsi" w:hAnsiTheme="minorHAnsi"/>
                <w:color w:val="000000"/>
                <w:sz w:val="18"/>
                <w:szCs w:val="18"/>
              </w:rPr>
              <w:t>Understanding databases ,inserting &amp; retrieving  data from remote databases. </w:t>
            </w:r>
          </w:p>
          <w:p w14:paraId="1C380C5D" w14:textId="77777777" w:rsidR="009219F1" w:rsidRPr="00D57AC0" w:rsidRDefault="009219F1" w:rsidP="009219F1">
            <w:pPr>
              <w:pStyle w:val="NormalWeb"/>
              <w:numPr>
                <w:ilvl w:val="0"/>
                <w:numId w:val="11"/>
              </w:numPr>
              <w:spacing w:before="0" w:beforeAutospacing="0" w:after="0" w:afterAutospacing="0"/>
              <w:textAlignment w:val="baseline"/>
              <w:rPr>
                <w:rFonts w:asciiTheme="minorHAnsi" w:hAnsiTheme="minorHAnsi"/>
                <w:color w:val="000000"/>
                <w:sz w:val="18"/>
                <w:szCs w:val="18"/>
              </w:rPr>
            </w:pPr>
            <w:r w:rsidRPr="00D57AC0">
              <w:rPr>
                <w:rFonts w:asciiTheme="minorHAnsi" w:hAnsiTheme="minorHAnsi"/>
                <w:color w:val="000000"/>
                <w:sz w:val="18"/>
                <w:szCs w:val="18"/>
              </w:rPr>
              <w:t>Deploying a project into the servers like Tomcat.</w:t>
            </w:r>
          </w:p>
          <w:p w14:paraId="2D3F0110" w14:textId="77777777" w:rsidR="009219F1" w:rsidRPr="00D57AC0" w:rsidRDefault="009219F1" w:rsidP="009219F1">
            <w:pPr>
              <w:pStyle w:val="NormalWeb"/>
              <w:numPr>
                <w:ilvl w:val="0"/>
                <w:numId w:val="11"/>
              </w:numPr>
              <w:spacing w:before="0" w:beforeAutospacing="0" w:after="0" w:afterAutospacing="0"/>
              <w:textAlignment w:val="baseline"/>
              <w:rPr>
                <w:rFonts w:asciiTheme="minorHAnsi" w:hAnsiTheme="minorHAnsi"/>
                <w:color w:val="000000"/>
                <w:sz w:val="18"/>
                <w:szCs w:val="18"/>
              </w:rPr>
            </w:pPr>
            <w:r w:rsidRPr="00D57AC0">
              <w:rPr>
                <w:rFonts w:asciiTheme="minorHAnsi" w:hAnsiTheme="minorHAnsi"/>
                <w:color w:val="000000"/>
                <w:sz w:val="18"/>
                <w:szCs w:val="18"/>
              </w:rPr>
              <w:t>Scheduling a tasks to run at some point in the future.</w:t>
            </w:r>
          </w:p>
          <w:p w14:paraId="65187BE8" w14:textId="77777777" w:rsidR="009219F1" w:rsidRPr="00D57AC0" w:rsidRDefault="009219F1" w:rsidP="009219F1">
            <w:pPr>
              <w:pStyle w:val="NormalWeb"/>
              <w:numPr>
                <w:ilvl w:val="0"/>
                <w:numId w:val="11"/>
              </w:numPr>
              <w:spacing w:before="0" w:beforeAutospacing="0" w:after="0" w:afterAutospacing="0"/>
              <w:textAlignment w:val="baseline"/>
              <w:rPr>
                <w:rFonts w:asciiTheme="minorHAnsi" w:hAnsiTheme="minorHAnsi"/>
                <w:color w:val="000000"/>
                <w:sz w:val="18"/>
                <w:szCs w:val="18"/>
              </w:rPr>
            </w:pPr>
            <w:r w:rsidRPr="00D57AC0">
              <w:rPr>
                <w:rFonts w:asciiTheme="minorHAnsi" w:hAnsiTheme="minorHAnsi"/>
                <w:color w:val="000000"/>
                <w:sz w:val="18"/>
                <w:szCs w:val="18"/>
              </w:rPr>
              <w:t>Using Spring framework for fast development of EE application.</w:t>
            </w:r>
          </w:p>
          <w:p w14:paraId="77565CDA" w14:textId="77777777" w:rsidR="009219F1" w:rsidRPr="00D57AC0" w:rsidRDefault="009219F1" w:rsidP="009219F1">
            <w:pPr>
              <w:pStyle w:val="NormalWeb"/>
              <w:numPr>
                <w:ilvl w:val="0"/>
                <w:numId w:val="11"/>
              </w:numPr>
              <w:spacing w:before="0" w:beforeAutospacing="0" w:after="0" w:afterAutospacing="0"/>
              <w:textAlignment w:val="baseline"/>
              <w:rPr>
                <w:rFonts w:asciiTheme="minorHAnsi" w:hAnsiTheme="minorHAnsi"/>
                <w:color w:val="000000"/>
                <w:sz w:val="18"/>
                <w:szCs w:val="18"/>
              </w:rPr>
            </w:pPr>
            <w:r w:rsidRPr="00D57AC0">
              <w:rPr>
                <w:rFonts w:asciiTheme="minorHAnsi" w:hAnsiTheme="minorHAnsi"/>
                <w:color w:val="000000"/>
                <w:sz w:val="18"/>
                <w:szCs w:val="18"/>
              </w:rPr>
              <w:t>Clear understanding of webservices and microservices.</w:t>
            </w:r>
          </w:p>
          <w:p w14:paraId="473514C6" w14:textId="77777777" w:rsidR="009219F1" w:rsidRPr="00D57AC0" w:rsidRDefault="009219F1" w:rsidP="009219F1">
            <w:pPr>
              <w:pStyle w:val="NormalWeb"/>
              <w:numPr>
                <w:ilvl w:val="0"/>
                <w:numId w:val="11"/>
              </w:numPr>
              <w:spacing w:before="0" w:beforeAutospacing="0" w:after="0" w:afterAutospacing="0"/>
              <w:textAlignment w:val="baseline"/>
              <w:rPr>
                <w:rFonts w:asciiTheme="minorHAnsi" w:hAnsiTheme="minorHAnsi"/>
                <w:color w:val="000000"/>
                <w:sz w:val="18"/>
                <w:szCs w:val="18"/>
              </w:rPr>
            </w:pPr>
            <w:r w:rsidRPr="00D57AC0">
              <w:rPr>
                <w:rFonts w:asciiTheme="minorHAnsi" w:hAnsiTheme="minorHAnsi"/>
                <w:color w:val="000000"/>
                <w:sz w:val="18"/>
                <w:szCs w:val="18"/>
              </w:rPr>
              <w:t>Debugging the application to find exceptions</w:t>
            </w:r>
          </w:p>
          <w:p w14:paraId="6EAADE94" w14:textId="77777777" w:rsidR="009219F1" w:rsidRDefault="009219F1" w:rsidP="009219F1"/>
          <w:sdt>
            <w:sdtPr>
              <w:id w:val="1049110328"/>
              <w:placeholder>
                <w:docPart w:val="7A57A5B4BB0E49E7A9560DE668B6B2DA"/>
              </w:placeholder>
              <w:temporary/>
              <w:showingPlcHdr/>
              <w15:appearance w15:val="hidden"/>
            </w:sdtPr>
            <w:sdtEndPr/>
            <w:sdtContent>
              <w:p w14:paraId="2F1039D1" w14:textId="77777777" w:rsidR="004A65D9" w:rsidRDefault="004A65D9" w:rsidP="00C75C40">
                <w:pPr>
                  <w:pStyle w:val="Heading2"/>
                </w:pPr>
                <w:r>
                  <w:t>EDUCATION</w:t>
                </w:r>
              </w:p>
            </w:sdtContent>
          </w:sdt>
          <w:p w14:paraId="1C86E437" w14:textId="77777777" w:rsidR="004A65D9" w:rsidRDefault="004A65D9" w:rsidP="00C75C40">
            <w:pPr>
              <w:pStyle w:val="Heading4"/>
            </w:pPr>
            <w:r>
              <w:t>SRTIST (</w:t>
            </w:r>
            <w:proofErr w:type="spellStart"/>
            <w:r>
              <w:t>jntu</w:t>
            </w:r>
            <w:proofErr w:type="spellEnd"/>
            <w:r>
              <w:t>-h)[B.TECH,ELECTRONICS]</w:t>
            </w:r>
          </w:p>
          <w:p w14:paraId="7DEDCAEC" w14:textId="74090574" w:rsidR="004A65D9" w:rsidRDefault="004A65D9" w:rsidP="00C75C40">
            <w:pPr>
              <w:pStyle w:val="Date"/>
            </w:pPr>
            <w:r>
              <w:t>[</w:t>
            </w:r>
            <w:r w:rsidR="001D42D0">
              <w:t>7</w:t>
            </w:r>
            <w:r>
              <w:t>/2014 – [08/2018]</w:t>
            </w:r>
          </w:p>
          <w:p w14:paraId="268EC1BD" w14:textId="66872A69" w:rsidR="004A65D9" w:rsidRDefault="004A65D9" w:rsidP="004A65D9">
            <w:pPr>
              <w:pStyle w:val="ListParagraph"/>
              <w:numPr>
                <w:ilvl w:val="0"/>
                <w:numId w:val="2"/>
              </w:numPr>
            </w:pPr>
            <w:r>
              <w:t xml:space="preserve">Secured </w:t>
            </w:r>
            <w:r w:rsidR="001D42D0">
              <w:t>60</w:t>
            </w:r>
            <w:r>
              <w:t>% in overall academics.</w:t>
            </w:r>
          </w:p>
          <w:p w14:paraId="4DAB28D4" w14:textId="69DF158A" w:rsidR="004A65D9" w:rsidRDefault="001D42D0" w:rsidP="00C75C40">
            <w:pPr>
              <w:rPr>
                <w:b/>
                <w:bCs/>
              </w:rPr>
            </w:pPr>
            <w:r>
              <w:rPr>
                <w:b/>
                <w:bCs/>
              </w:rPr>
              <w:t>M.V.R junior college</w:t>
            </w:r>
            <w:r w:rsidR="004A65D9">
              <w:rPr>
                <w:b/>
                <w:bCs/>
              </w:rPr>
              <w:t xml:space="preserve"> [INTER, state board of intermediate]</w:t>
            </w:r>
          </w:p>
          <w:p w14:paraId="3A4A3D8F" w14:textId="77777777" w:rsidR="004A65D9" w:rsidRDefault="004A65D9" w:rsidP="00C75C40">
            <w:r>
              <w:t>[05/2012]-[07-2014]</w:t>
            </w:r>
          </w:p>
          <w:p w14:paraId="4D286A0B" w14:textId="06B151F8" w:rsidR="004A65D9" w:rsidRDefault="004A65D9" w:rsidP="004A65D9">
            <w:pPr>
              <w:pStyle w:val="ListParagraph"/>
              <w:numPr>
                <w:ilvl w:val="0"/>
                <w:numId w:val="2"/>
              </w:numPr>
            </w:pPr>
            <w:r>
              <w:t xml:space="preserve"> Secured </w:t>
            </w:r>
            <w:r w:rsidR="001D42D0">
              <w:t>88</w:t>
            </w:r>
            <w:r>
              <w:t>% in overall academics.</w:t>
            </w:r>
          </w:p>
          <w:p w14:paraId="227912B2" w14:textId="77777777" w:rsidR="004A65D9" w:rsidRDefault="004A65D9" w:rsidP="00C75C40">
            <w:pPr>
              <w:rPr>
                <w:b/>
                <w:bCs/>
              </w:rPr>
            </w:pPr>
            <w:r>
              <w:rPr>
                <w:b/>
                <w:bCs/>
              </w:rPr>
              <w:t>BOARD OF SECONDARY EDUCATION [S.S.C]</w:t>
            </w:r>
          </w:p>
          <w:p w14:paraId="19CF0352" w14:textId="77777777" w:rsidR="004A65D9" w:rsidRDefault="004A65D9" w:rsidP="00C75C40">
            <w:r>
              <w:t>[2012]</w:t>
            </w:r>
          </w:p>
          <w:p w14:paraId="35BF0D4C" w14:textId="57389DA7" w:rsidR="004A65D9" w:rsidRDefault="004A65D9" w:rsidP="004A65D9">
            <w:pPr>
              <w:pStyle w:val="ListParagraph"/>
              <w:numPr>
                <w:ilvl w:val="0"/>
                <w:numId w:val="2"/>
              </w:numPr>
            </w:pPr>
            <w:r>
              <w:t xml:space="preserve"> Secured 9</w:t>
            </w:r>
            <w:r w:rsidR="001D42D0">
              <w:t>2</w:t>
            </w:r>
            <w:r>
              <w:t>% in overall academics.</w:t>
            </w:r>
          </w:p>
          <w:p w14:paraId="7D6DF266" w14:textId="77777777" w:rsidR="004A65D9" w:rsidRDefault="004A65D9" w:rsidP="00C75C40">
            <w:pPr>
              <w:rPr>
                <w:b/>
                <w:bCs/>
              </w:rPr>
            </w:pPr>
            <w:r>
              <w:rPr>
                <w:b/>
                <w:bCs/>
              </w:rPr>
              <w:t>ACADEMIC PROJECTS</w:t>
            </w:r>
          </w:p>
          <w:p w14:paraId="7DF9326E" w14:textId="77777777" w:rsidR="004A65D9" w:rsidRPr="005A1BA3" w:rsidRDefault="004A65D9" w:rsidP="00C75C40">
            <w:pPr>
              <w:rPr>
                <w:b/>
                <w:bCs/>
              </w:rPr>
            </w:pPr>
          </w:p>
          <w:p w14:paraId="5C109E12" w14:textId="0CC3DED3" w:rsidR="004A65D9" w:rsidRPr="005A1BA3" w:rsidRDefault="00A54864" w:rsidP="004A65D9">
            <w:pPr>
              <w:pStyle w:val="ListParagraph"/>
              <w:numPr>
                <w:ilvl w:val="0"/>
                <w:numId w:val="3"/>
              </w:numPr>
              <w:rPr>
                <w:b/>
                <w:bCs/>
              </w:rPr>
            </w:pPr>
            <w:r>
              <w:t>ADL</w:t>
            </w:r>
            <w:r w:rsidR="004A65D9">
              <w:t xml:space="preserve"> (desktop, laptop) PVC(server)</w:t>
            </w:r>
            <w:r w:rsidR="00E650A0">
              <w:t xml:space="preserve"> </w:t>
            </w:r>
          </w:p>
          <w:p w14:paraId="048CF8FA" w14:textId="7E7B7B46" w:rsidR="004A65D9" w:rsidRPr="005A1BA3" w:rsidRDefault="00A54864" w:rsidP="004A65D9">
            <w:pPr>
              <w:pStyle w:val="ListParagraph"/>
              <w:numPr>
                <w:ilvl w:val="0"/>
                <w:numId w:val="3"/>
              </w:numPr>
              <w:rPr>
                <w:b/>
                <w:bCs/>
              </w:rPr>
            </w:pPr>
            <w:r>
              <w:t>Accident report system on highways using RF</w:t>
            </w:r>
          </w:p>
          <w:p w14:paraId="2F383988" w14:textId="5550913B" w:rsidR="004A65D9" w:rsidRPr="006137B8" w:rsidRDefault="00A54864" w:rsidP="004A65D9">
            <w:pPr>
              <w:pStyle w:val="ListParagraph"/>
              <w:numPr>
                <w:ilvl w:val="0"/>
                <w:numId w:val="3"/>
              </w:numPr>
              <w:rPr>
                <w:b/>
                <w:bCs/>
              </w:rPr>
            </w:pPr>
            <w:r>
              <w:t>GSM based digital notice board</w:t>
            </w:r>
          </w:p>
          <w:p w14:paraId="1B03DE6A" w14:textId="1E4BD694" w:rsidR="004A65D9" w:rsidRPr="00A3179A" w:rsidRDefault="00A54864" w:rsidP="004A65D9">
            <w:pPr>
              <w:pStyle w:val="ListParagraph"/>
              <w:numPr>
                <w:ilvl w:val="0"/>
                <w:numId w:val="3"/>
              </w:numPr>
              <w:rPr>
                <w:b/>
                <w:bCs/>
              </w:rPr>
            </w:pPr>
            <w:r>
              <w:t>Pre-paid parking system using i2c interfacing</w:t>
            </w:r>
          </w:p>
          <w:p w14:paraId="3CF4673F" w14:textId="106F3574" w:rsidR="004A65D9" w:rsidRPr="00A54864" w:rsidRDefault="004A65D9" w:rsidP="00A54864">
            <w:pPr>
              <w:tabs>
                <w:tab w:val="left" w:pos="2542"/>
              </w:tabs>
              <w:rPr>
                <w:b/>
                <w:bCs/>
              </w:rPr>
            </w:pPr>
          </w:p>
        </w:tc>
      </w:tr>
    </w:tbl>
    <w:p w14:paraId="6361B271" w14:textId="77777777" w:rsidR="004A65D9" w:rsidRDefault="004A65D9" w:rsidP="004A65D9">
      <w:pPr>
        <w:tabs>
          <w:tab w:val="left" w:pos="990"/>
        </w:tabs>
      </w:pPr>
    </w:p>
    <w:p w14:paraId="36078F24" w14:textId="77777777" w:rsidR="004A65D9" w:rsidRPr="008E2DD2" w:rsidRDefault="004A65D9" w:rsidP="004A65D9"/>
    <w:p w14:paraId="392AFABD" w14:textId="77777777" w:rsidR="00E325E2" w:rsidRDefault="00800B52">
      <w:r>
        <w:br w:type="page"/>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E325E2" w14:paraId="28A3B507" w14:textId="77777777" w:rsidTr="00C75C40">
        <w:tc>
          <w:tcPr>
            <w:tcW w:w="3600" w:type="dxa"/>
          </w:tcPr>
          <w:p w14:paraId="40E20578" w14:textId="77777777" w:rsidR="00E325E2" w:rsidRDefault="00E325E2" w:rsidP="00C75C40">
            <w:pPr>
              <w:pStyle w:val="Heading3"/>
            </w:pPr>
            <w:bookmarkStart w:id="0" w:name="_Hlk78841513"/>
            <w:r>
              <w:lastRenderedPageBreak/>
              <w:t>TECHNICAL SKILLs</w:t>
            </w:r>
          </w:p>
          <w:p w14:paraId="39F89A25" w14:textId="77777777" w:rsidR="00E325E2" w:rsidRDefault="00E325E2" w:rsidP="00C75C40">
            <w:r>
              <w:t>C, Basic C++, Core java, python</w:t>
            </w:r>
          </w:p>
          <w:p w14:paraId="113E5735" w14:textId="77777777" w:rsidR="00E325E2" w:rsidRDefault="00E325E2" w:rsidP="00C75C40">
            <w:r>
              <w:t xml:space="preserve">Windows Linux. </w:t>
            </w:r>
          </w:p>
          <w:p w14:paraId="1FA456F6" w14:textId="43A6C4E5" w:rsidR="00E325E2" w:rsidRDefault="00E325E2" w:rsidP="00C75C40">
            <w:r>
              <w:t>Git hub</w:t>
            </w:r>
          </w:p>
          <w:p w14:paraId="6FDC54B0" w14:textId="57D5DEF3" w:rsidR="005B1FFD" w:rsidRDefault="005B1FFD" w:rsidP="00C75C40">
            <w:r>
              <w:t xml:space="preserve">Spring frame </w:t>
            </w:r>
            <w:proofErr w:type="spellStart"/>
            <w:r>
              <w:t>work,hibernate</w:t>
            </w:r>
            <w:proofErr w:type="spellEnd"/>
          </w:p>
          <w:p w14:paraId="7EA8D283" w14:textId="77777777" w:rsidR="00E325E2" w:rsidRDefault="00E325E2" w:rsidP="00C75C40">
            <w:r>
              <w:t>Microcontrollers.</w:t>
            </w:r>
          </w:p>
          <w:p w14:paraId="2DA0DFCE" w14:textId="77777777" w:rsidR="00E325E2" w:rsidRDefault="00E325E2" w:rsidP="00C75C40">
            <w:r>
              <w:t>Arduino, raspberry pi</w:t>
            </w:r>
          </w:p>
          <w:p w14:paraId="0FB6B130" w14:textId="77777777" w:rsidR="00E325E2" w:rsidRDefault="00E325E2" w:rsidP="00C75C40">
            <w:r>
              <w:t>System bring up</w:t>
            </w:r>
          </w:p>
          <w:p w14:paraId="6EB83F9F" w14:textId="77777777" w:rsidR="00E325E2" w:rsidRDefault="00E325E2" w:rsidP="00C75C40">
            <w:r>
              <w:t>API integration, Hardware integration</w:t>
            </w:r>
          </w:p>
          <w:p w14:paraId="2D6DB804" w14:textId="77777777" w:rsidR="00E325E2" w:rsidRDefault="00E325E2" w:rsidP="00C75C40">
            <w:r>
              <w:t xml:space="preserve">Communication protocol[UART i2c </w:t>
            </w:r>
            <w:proofErr w:type="spellStart"/>
            <w:r>
              <w:t>spi</w:t>
            </w:r>
            <w:proofErr w:type="spellEnd"/>
            <w:r>
              <w:t>]</w:t>
            </w:r>
          </w:p>
          <w:p w14:paraId="653931AA" w14:textId="77777777" w:rsidR="00E325E2" w:rsidRDefault="00E325E2" w:rsidP="00C75C40">
            <w:r>
              <w:t>GPIO’s</w:t>
            </w:r>
          </w:p>
          <w:p w14:paraId="5E333A25" w14:textId="77777777" w:rsidR="00E325E2" w:rsidRDefault="00E325E2" w:rsidP="00C75C40">
            <w:r>
              <w:t>Debugging skills</w:t>
            </w:r>
          </w:p>
          <w:p w14:paraId="6E4A9327" w14:textId="77777777" w:rsidR="00E325E2" w:rsidRDefault="00E325E2" w:rsidP="00C75C40">
            <w:r>
              <w:t>RTOS</w:t>
            </w:r>
          </w:p>
          <w:p w14:paraId="3DFC26B8" w14:textId="77777777" w:rsidR="00E325E2" w:rsidRDefault="00E325E2" w:rsidP="00C75C40">
            <w:r>
              <w:t>Shell scripting</w:t>
            </w:r>
          </w:p>
          <w:p w14:paraId="0D663BE3" w14:textId="77777777" w:rsidR="00E325E2" w:rsidRDefault="00E325E2" w:rsidP="00C75C40">
            <w:r>
              <w:t>IOT</w:t>
            </w:r>
          </w:p>
          <w:p w14:paraId="26141B2E" w14:textId="77777777" w:rsidR="00E325E2" w:rsidRDefault="00E325E2" w:rsidP="00C75C40">
            <w:r>
              <w:t>Troubleshooting</w:t>
            </w:r>
          </w:p>
          <w:p w14:paraId="6C637186" w14:textId="77777777" w:rsidR="00E325E2" w:rsidRDefault="00E325E2" w:rsidP="00C75C40">
            <w:r>
              <w:t>Functional validation of chipsets</w:t>
            </w:r>
          </w:p>
          <w:p w14:paraId="3E071C43" w14:textId="77777777" w:rsidR="00E325E2" w:rsidRDefault="00E325E2" w:rsidP="00C75C40">
            <w:r>
              <w:t xml:space="preserve">Performance checks </w:t>
            </w:r>
          </w:p>
          <w:p w14:paraId="31D41679" w14:textId="77777777" w:rsidR="00E325E2" w:rsidRDefault="00E325E2" w:rsidP="00C75C40">
            <w:r>
              <w:t xml:space="preserve">Effective use of logic analyzers, -oscilloscopes, </w:t>
            </w:r>
            <w:proofErr w:type="spellStart"/>
            <w:r>
              <w:t>dediprog</w:t>
            </w:r>
            <w:proofErr w:type="spellEnd"/>
            <w:r>
              <w:t>, ITP,DCI, lauter batch debuggers.</w:t>
            </w:r>
          </w:p>
          <w:p w14:paraId="306EFB85" w14:textId="77777777" w:rsidR="00E325E2" w:rsidRDefault="00E325E2" w:rsidP="00C75C40">
            <w:r>
              <w:t>Basic SQL</w:t>
            </w:r>
          </w:p>
          <w:p w14:paraId="2CB3F5CF" w14:textId="77777777" w:rsidR="00E325E2" w:rsidRDefault="00E325E2" w:rsidP="00C75C40">
            <w:r>
              <w:t>Manual tests to automation -conversion using Graphic test automation tools , bash scripts ,python</w:t>
            </w:r>
          </w:p>
          <w:p w14:paraId="0EE9CD89" w14:textId="77777777" w:rsidR="00E325E2" w:rsidRDefault="00E325E2" w:rsidP="00C75C40">
            <w:r>
              <w:t>VMware</w:t>
            </w:r>
          </w:p>
          <w:p w14:paraId="3A7EB140" w14:textId="77777777" w:rsidR="00E325E2" w:rsidRDefault="00E325E2" w:rsidP="00C75C40">
            <w:r>
              <w:t>System bring up &amp; boot loading</w:t>
            </w:r>
          </w:p>
          <w:p w14:paraId="2962ABBC" w14:textId="77777777" w:rsidR="00E325E2" w:rsidRDefault="00E325E2" w:rsidP="00C75C40">
            <w:r>
              <w:t>Python for automation</w:t>
            </w:r>
          </w:p>
          <w:p w14:paraId="496309B6" w14:textId="77777777" w:rsidR="00E325E2" w:rsidRDefault="00E325E2" w:rsidP="00C75C40">
            <w:pPr>
              <w:pStyle w:val="Heading3"/>
            </w:pPr>
            <w:r>
              <w:t>TRaININGS</w:t>
            </w:r>
          </w:p>
          <w:p w14:paraId="379D1F33" w14:textId="77777777" w:rsidR="00E325E2" w:rsidRDefault="00E325E2" w:rsidP="00C75C40">
            <w:r>
              <w:t>Trained in VECTOR INDIA on ADVANCED EMBEDDED SYSTEMS for a period of 6 months.</w:t>
            </w:r>
          </w:p>
          <w:p w14:paraId="777870B8" w14:textId="471447F8" w:rsidR="00A54864" w:rsidRDefault="00A54864" w:rsidP="00C75C40"/>
        </w:tc>
        <w:tc>
          <w:tcPr>
            <w:tcW w:w="720" w:type="dxa"/>
          </w:tcPr>
          <w:p w14:paraId="6289285F" w14:textId="77777777" w:rsidR="00E325E2" w:rsidRDefault="00E325E2" w:rsidP="00C75C40">
            <w:pPr>
              <w:tabs>
                <w:tab w:val="left" w:pos="990"/>
              </w:tabs>
            </w:pPr>
          </w:p>
          <w:p w14:paraId="42DEA325" w14:textId="77777777" w:rsidR="00E325E2" w:rsidRDefault="00E325E2" w:rsidP="00C75C40">
            <w:pPr>
              <w:tabs>
                <w:tab w:val="left" w:pos="990"/>
              </w:tabs>
            </w:pPr>
          </w:p>
          <w:p w14:paraId="7225AC16" w14:textId="77777777" w:rsidR="00E325E2" w:rsidRDefault="00E325E2" w:rsidP="00C75C40">
            <w:pPr>
              <w:tabs>
                <w:tab w:val="left" w:pos="990"/>
              </w:tabs>
            </w:pPr>
          </w:p>
          <w:p w14:paraId="2A47CC8B" w14:textId="77777777" w:rsidR="00E325E2" w:rsidRDefault="00E325E2" w:rsidP="00C75C40">
            <w:pPr>
              <w:tabs>
                <w:tab w:val="left" w:pos="990"/>
              </w:tabs>
            </w:pPr>
          </w:p>
          <w:p w14:paraId="1F7EB06A" w14:textId="77777777" w:rsidR="00E325E2" w:rsidRDefault="00E325E2" w:rsidP="00C75C40">
            <w:pPr>
              <w:tabs>
                <w:tab w:val="left" w:pos="990"/>
              </w:tabs>
            </w:pPr>
          </w:p>
          <w:p w14:paraId="5A4283A9" w14:textId="77777777" w:rsidR="00E325E2" w:rsidRDefault="00E325E2" w:rsidP="00C75C40">
            <w:pPr>
              <w:tabs>
                <w:tab w:val="left" w:pos="990"/>
              </w:tabs>
            </w:pPr>
          </w:p>
          <w:p w14:paraId="44C1CA3A" w14:textId="77777777" w:rsidR="00E325E2" w:rsidRDefault="00E325E2" w:rsidP="00C75C40">
            <w:pPr>
              <w:tabs>
                <w:tab w:val="left" w:pos="990"/>
              </w:tabs>
            </w:pPr>
          </w:p>
        </w:tc>
        <w:tc>
          <w:tcPr>
            <w:tcW w:w="6470" w:type="dxa"/>
          </w:tcPr>
          <w:p w14:paraId="6A754FB8" w14:textId="3180393C" w:rsidR="00A54864" w:rsidRDefault="00A54864" w:rsidP="00C75C40"/>
          <w:p w14:paraId="1F208226" w14:textId="3D2DACFE" w:rsidR="00A54864" w:rsidRDefault="00A54864" w:rsidP="00C75C40"/>
          <w:p w14:paraId="15625233" w14:textId="77777777" w:rsidR="00A54864" w:rsidRDefault="00A54864" w:rsidP="00A54864">
            <w:pPr>
              <w:tabs>
                <w:tab w:val="left" w:pos="2542"/>
              </w:tabs>
              <w:rPr>
                <w:b/>
                <w:bCs/>
              </w:rPr>
            </w:pPr>
            <w:r>
              <w:rPr>
                <w:b/>
                <w:bCs/>
              </w:rPr>
              <w:t>PERSONAL TRAITS</w:t>
            </w:r>
          </w:p>
          <w:p w14:paraId="77F824B3" w14:textId="77777777" w:rsidR="00A54864" w:rsidRDefault="00A54864" w:rsidP="00A54864">
            <w:pPr>
              <w:pStyle w:val="ListParagraph"/>
              <w:numPr>
                <w:ilvl w:val="0"/>
                <w:numId w:val="4"/>
              </w:numPr>
              <w:tabs>
                <w:tab w:val="left" w:pos="2542"/>
              </w:tabs>
              <w:rPr>
                <w:b/>
                <w:bCs/>
              </w:rPr>
            </w:pPr>
            <w:r>
              <w:t>Hardworking</w:t>
            </w:r>
          </w:p>
          <w:p w14:paraId="05A4CD62" w14:textId="77777777" w:rsidR="00A54864" w:rsidRDefault="00A54864" w:rsidP="00A54864">
            <w:pPr>
              <w:pStyle w:val="ListParagraph"/>
              <w:numPr>
                <w:ilvl w:val="0"/>
                <w:numId w:val="4"/>
              </w:numPr>
              <w:tabs>
                <w:tab w:val="left" w:pos="2542"/>
              </w:tabs>
              <w:rPr>
                <w:b/>
                <w:bCs/>
              </w:rPr>
            </w:pPr>
            <w:r>
              <w:t>Responsible to the work involved</w:t>
            </w:r>
          </w:p>
          <w:p w14:paraId="1E67E0E0" w14:textId="77777777" w:rsidR="00A54864" w:rsidRDefault="00A54864" w:rsidP="00A54864">
            <w:pPr>
              <w:pStyle w:val="ListParagraph"/>
              <w:numPr>
                <w:ilvl w:val="0"/>
                <w:numId w:val="4"/>
              </w:numPr>
              <w:tabs>
                <w:tab w:val="left" w:pos="2542"/>
              </w:tabs>
              <w:rPr>
                <w:b/>
                <w:bCs/>
              </w:rPr>
            </w:pPr>
            <w:r>
              <w:t>Simplicity</w:t>
            </w:r>
          </w:p>
          <w:p w14:paraId="122AB4AA" w14:textId="0009FA96" w:rsidR="00A54864" w:rsidRPr="00A54864" w:rsidRDefault="00A54864" w:rsidP="00A54864">
            <w:pPr>
              <w:pStyle w:val="ListParagraph"/>
              <w:numPr>
                <w:ilvl w:val="0"/>
                <w:numId w:val="4"/>
              </w:numPr>
              <w:tabs>
                <w:tab w:val="left" w:pos="2542"/>
              </w:tabs>
              <w:rPr>
                <w:b/>
                <w:bCs/>
              </w:rPr>
            </w:pPr>
            <w:r>
              <w:t>Creative</w:t>
            </w:r>
          </w:p>
          <w:p w14:paraId="235B8DA2" w14:textId="32E6088B" w:rsidR="00A54864" w:rsidRDefault="00A54864" w:rsidP="00C75C40">
            <w:pPr>
              <w:pStyle w:val="ListParagraph"/>
              <w:numPr>
                <w:ilvl w:val="0"/>
                <w:numId w:val="4"/>
              </w:numPr>
              <w:tabs>
                <w:tab w:val="left" w:pos="2542"/>
              </w:tabs>
            </w:pPr>
            <w:r w:rsidRPr="00A54864">
              <w:t>Good communication skill</w:t>
            </w:r>
          </w:p>
          <w:p w14:paraId="059B6148" w14:textId="34EFB503" w:rsidR="00A54864" w:rsidRDefault="00A54864" w:rsidP="00C75C40"/>
          <w:p w14:paraId="6B001438" w14:textId="77777777" w:rsidR="00A54864" w:rsidRPr="00C92154" w:rsidRDefault="00A54864" w:rsidP="00C75C40"/>
          <w:p w14:paraId="6A9D033C" w14:textId="77777777" w:rsidR="00E325E2" w:rsidRDefault="00E325E2" w:rsidP="00C75C40">
            <w:pPr>
              <w:pStyle w:val="Heading4"/>
            </w:pPr>
            <w:r>
              <w:t>Projects 1 : post silicon validation (intel)</w:t>
            </w:r>
          </w:p>
          <w:p w14:paraId="249200FF" w14:textId="16FF5F13" w:rsidR="00E325E2" w:rsidRDefault="00E325E2" w:rsidP="00E325E2">
            <w:pPr>
              <w:pStyle w:val="ListParagraph"/>
              <w:numPr>
                <w:ilvl w:val="0"/>
                <w:numId w:val="2"/>
              </w:numPr>
            </w:pPr>
            <w:r>
              <w:t xml:space="preserve">Worked on power-on for </w:t>
            </w:r>
            <w:proofErr w:type="spellStart"/>
            <w:r w:rsidR="001D42D0">
              <w:t>Pontevechhio</w:t>
            </w:r>
            <w:proofErr w:type="spellEnd"/>
            <w:r w:rsidR="001D42D0">
              <w:t xml:space="preserve"> </w:t>
            </w:r>
            <w:r w:rsidR="00265EC5">
              <w:t>(</w:t>
            </w:r>
            <w:r w:rsidR="001D42D0">
              <w:t xml:space="preserve">compute media ,executions </w:t>
            </w:r>
            <w:r w:rsidR="00265EC5">
              <w:t>,power management executions)</w:t>
            </w:r>
          </w:p>
          <w:p w14:paraId="103CF535" w14:textId="77777777" w:rsidR="00E325E2" w:rsidRDefault="00E325E2" w:rsidP="00E325E2">
            <w:pPr>
              <w:pStyle w:val="ListParagraph"/>
              <w:numPr>
                <w:ilvl w:val="0"/>
                <w:numId w:val="2"/>
              </w:numPr>
            </w:pPr>
            <w:r>
              <w:t>S-curve executions between ice lake and Tiger lake and tiger lake to alder lake-s.</w:t>
            </w:r>
          </w:p>
          <w:p w14:paraId="604ABF2D" w14:textId="2429768F" w:rsidR="009128DB" w:rsidRPr="009128DB" w:rsidRDefault="00E325E2" w:rsidP="009128DB">
            <w:pPr>
              <w:rPr>
                <w:b/>
                <w:bCs/>
              </w:rPr>
            </w:pPr>
            <w:r>
              <w:rPr>
                <w:b/>
                <w:bCs/>
              </w:rPr>
              <w:t xml:space="preserve">Project 2: </w:t>
            </w:r>
            <w:r w:rsidR="009128DB" w:rsidRPr="009128DB">
              <w:rPr>
                <w:b/>
                <w:bCs/>
                <w:color w:val="000000"/>
                <w:szCs w:val="18"/>
              </w:rPr>
              <w:t>Accident report system on highways using RF(academic)</w:t>
            </w:r>
          </w:p>
          <w:p w14:paraId="252A49F7" w14:textId="3F145C29" w:rsidR="009128DB" w:rsidRPr="009128DB" w:rsidRDefault="009128DB" w:rsidP="009128DB">
            <w:pPr>
              <w:pStyle w:val="NormalWeb"/>
              <w:numPr>
                <w:ilvl w:val="0"/>
                <w:numId w:val="9"/>
              </w:numPr>
              <w:spacing w:before="0" w:beforeAutospacing="0" w:after="0" w:afterAutospacing="0"/>
              <w:rPr>
                <w:rFonts w:asciiTheme="minorHAnsi" w:hAnsiTheme="minorHAnsi"/>
                <w:sz w:val="18"/>
                <w:szCs w:val="18"/>
              </w:rPr>
            </w:pPr>
            <w:r w:rsidRPr="009128DB">
              <w:rPr>
                <w:rFonts w:asciiTheme="minorHAnsi" w:hAnsiTheme="minorHAnsi"/>
                <w:color w:val="000000"/>
                <w:sz w:val="18"/>
                <w:szCs w:val="18"/>
              </w:rPr>
              <w:t xml:space="preserve">Description: using RF technology a switch is arranged at the bonnet portion of the car, if any strong or heavy objects hits the car using RF </w:t>
            </w:r>
            <w:proofErr w:type="spellStart"/>
            <w:r w:rsidRPr="009128DB">
              <w:rPr>
                <w:rFonts w:asciiTheme="minorHAnsi" w:hAnsiTheme="minorHAnsi"/>
                <w:color w:val="000000"/>
                <w:sz w:val="18"/>
                <w:szCs w:val="18"/>
              </w:rPr>
              <w:t>transitter</w:t>
            </w:r>
            <w:proofErr w:type="spellEnd"/>
            <w:r w:rsidRPr="009128DB">
              <w:rPr>
                <w:rFonts w:asciiTheme="minorHAnsi" w:hAnsiTheme="minorHAnsi"/>
                <w:color w:val="000000"/>
                <w:sz w:val="18"/>
                <w:szCs w:val="18"/>
              </w:rPr>
              <w:t xml:space="preserve"> a </w:t>
            </w:r>
            <w:proofErr w:type="spellStart"/>
            <w:r w:rsidRPr="009128DB">
              <w:rPr>
                <w:rFonts w:asciiTheme="minorHAnsi" w:hAnsiTheme="minorHAnsi"/>
                <w:color w:val="000000"/>
                <w:sz w:val="18"/>
                <w:szCs w:val="18"/>
              </w:rPr>
              <w:t>alaramed</w:t>
            </w:r>
            <w:proofErr w:type="spellEnd"/>
            <w:r w:rsidRPr="009128DB">
              <w:rPr>
                <w:rFonts w:asciiTheme="minorHAnsi" w:hAnsiTheme="minorHAnsi"/>
                <w:color w:val="000000"/>
                <w:sz w:val="18"/>
                <w:szCs w:val="18"/>
              </w:rPr>
              <w:t xml:space="preserve"> signal is generated  at the receiver end.                        </w:t>
            </w:r>
          </w:p>
          <w:p w14:paraId="3BAB6050" w14:textId="1B883886" w:rsidR="009128DB" w:rsidRPr="009128DB" w:rsidRDefault="009128DB" w:rsidP="009128DB">
            <w:pPr>
              <w:pStyle w:val="NormalWeb"/>
              <w:spacing w:before="0" w:beforeAutospacing="0" w:after="0" w:afterAutospacing="0"/>
              <w:textAlignment w:val="baseline"/>
              <w:rPr>
                <w:rFonts w:asciiTheme="minorHAnsi" w:hAnsiTheme="minorHAnsi"/>
                <w:b/>
                <w:bCs/>
                <w:color w:val="000000"/>
                <w:sz w:val="18"/>
                <w:szCs w:val="18"/>
              </w:rPr>
            </w:pPr>
            <w:r w:rsidRPr="009128DB">
              <w:rPr>
                <w:rFonts w:asciiTheme="minorHAnsi" w:hAnsiTheme="minorHAnsi"/>
                <w:b/>
                <w:bCs/>
                <w:sz w:val="18"/>
                <w:szCs w:val="18"/>
              </w:rPr>
              <w:t xml:space="preserve">Project </w:t>
            </w:r>
            <w:r>
              <w:rPr>
                <w:rFonts w:asciiTheme="minorHAnsi" w:hAnsiTheme="minorHAnsi"/>
                <w:b/>
                <w:bCs/>
                <w:sz w:val="18"/>
                <w:szCs w:val="18"/>
              </w:rPr>
              <w:t>3</w:t>
            </w:r>
            <w:r>
              <w:rPr>
                <w:b/>
                <w:bCs/>
              </w:rPr>
              <w:t xml:space="preserve">: </w:t>
            </w:r>
            <w:r w:rsidRPr="009128DB">
              <w:rPr>
                <w:rFonts w:asciiTheme="minorHAnsi" w:hAnsiTheme="minorHAnsi"/>
                <w:b/>
                <w:bCs/>
                <w:color w:val="000000"/>
                <w:sz w:val="18"/>
                <w:szCs w:val="18"/>
              </w:rPr>
              <w:t>GSM based digital notice board</w:t>
            </w:r>
            <w:r>
              <w:rPr>
                <w:rFonts w:asciiTheme="minorHAnsi" w:hAnsiTheme="minorHAnsi"/>
                <w:b/>
                <w:bCs/>
                <w:color w:val="000000"/>
                <w:sz w:val="18"/>
                <w:szCs w:val="18"/>
              </w:rPr>
              <w:t>(academic)</w:t>
            </w:r>
          </w:p>
          <w:p w14:paraId="389AB122" w14:textId="61F3DA49" w:rsidR="009128DB" w:rsidRPr="00B57A6B" w:rsidRDefault="009128DB" w:rsidP="009128DB">
            <w:pPr>
              <w:pStyle w:val="NormalWeb"/>
              <w:numPr>
                <w:ilvl w:val="0"/>
                <w:numId w:val="9"/>
              </w:numPr>
              <w:spacing w:before="0" w:beforeAutospacing="0" w:after="0" w:afterAutospacing="0"/>
            </w:pPr>
            <w:r w:rsidRPr="009128DB">
              <w:rPr>
                <w:rFonts w:asciiTheme="minorHAnsi" w:hAnsiTheme="minorHAnsi"/>
                <w:color w:val="000000"/>
                <w:sz w:val="18"/>
                <w:szCs w:val="18"/>
              </w:rPr>
              <w:t>In this project, where an user  can send  message from any remote areas and the message will be displayed on the lcd screen</w:t>
            </w:r>
            <w:r>
              <w:rPr>
                <w:color w:val="000000"/>
                <w:sz w:val="28"/>
                <w:szCs w:val="28"/>
              </w:rPr>
              <w:t>.</w:t>
            </w:r>
          </w:p>
          <w:p w14:paraId="630A0114" w14:textId="37EB6BF0" w:rsidR="00B57A6B" w:rsidRPr="009128DB" w:rsidRDefault="00B57A6B" w:rsidP="009128DB">
            <w:pPr>
              <w:pStyle w:val="NormalWeb"/>
              <w:numPr>
                <w:ilvl w:val="0"/>
                <w:numId w:val="9"/>
              </w:numPr>
              <w:spacing w:before="0" w:beforeAutospacing="0" w:after="0" w:afterAutospacing="0"/>
            </w:pPr>
            <w:r w:rsidRPr="00B57A6B">
              <w:rPr>
                <w:rFonts w:asciiTheme="minorHAnsi" w:hAnsiTheme="minorHAnsi"/>
                <w:color w:val="000000"/>
                <w:sz w:val="18"/>
                <w:szCs w:val="18"/>
              </w:rPr>
              <w:t>Logging data to SD card using i2c communication</w:t>
            </w:r>
          </w:p>
          <w:p w14:paraId="548CBF2D" w14:textId="2548D42D" w:rsidR="009128DB" w:rsidRPr="009128DB" w:rsidRDefault="009128DB" w:rsidP="009128DB">
            <w:pPr>
              <w:pStyle w:val="NormalWeb"/>
              <w:spacing w:before="0" w:beforeAutospacing="0" w:after="0" w:afterAutospacing="0"/>
              <w:textAlignment w:val="baseline"/>
              <w:rPr>
                <w:rFonts w:asciiTheme="minorHAnsi" w:hAnsiTheme="minorHAnsi"/>
                <w:b/>
                <w:bCs/>
                <w:color w:val="000000"/>
                <w:sz w:val="18"/>
                <w:szCs w:val="18"/>
              </w:rPr>
            </w:pPr>
            <w:r w:rsidRPr="009128DB">
              <w:rPr>
                <w:rFonts w:asciiTheme="minorHAnsi" w:hAnsiTheme="minorHAnsi"/>
                <w:b/>
                <w:bCs/>
                <w:sz w:val="18"/>
                <w:szCs w:val="18"/>
              </w:rPr>
              <w:t xml:space="preserve">Project </w:t>
            </w:r>
            <w:r>
              <w:rPr>
                <w:rFonts w:asciiTheme="minorHAnsi" w:hAnsiTheme="minorHAnsi"/>
                <w:b/>
                <w:bCs/>
                <w:sz w:val="18"/>
                <w:szCs w:val="18"/>
              </w:rPr>
              <w:t>4</w:t>
            </w:r>
            <w:r>
              <w:rPr>
                <w:b/>
                <w:bCs/>
              </w:rPr>
              <w:t xml:space="preserve">: </w:t>
            </w:r>
            <w:r>
              <w:rPr>
                <w:rFonts w:asciiTheme="minorHAnsi" w:hAnsiTheme="minorHAnsi"/>
                <w:b/>
                <w:bCs/>
                <w:color w:val="000000"/>
                <w:sz w:val="18"/>
                <w:szCs w:val="18"/>
              </w:rPr>
              <w:t>Prepaid parking system using RFID(vector)</w:t>
            </w:r>
          </w:p>
          <w:p w14:paraId="13D7B68E" w14:textId="77777777" w:rsidR="00B57A6B" w:rsidRPr="00B57A6B" w:rsidRDefault="00B57A6B" w:rsidP="00B57A6B">
            <w:pPr>
              <w:pStyle w:val="NormalWeb"/>
              <w:numPr>
                <w:ilvl w:val="0"/>
                <w:numId w:val="9"/>
              </w:numPr>
              <w:spacing w:before="0" w:beforeAutospacing="0" w:after="200" w:afterAutospacing="0"/>
              <w:rPr>
                <w:rFonts w:asciiTheme="minorHAnsi" w:hAnsiTheme="minorHAnsi"/>
                <w:sz w:val="18"/>
                <w:szCs w:val="18"/>
              </w:rPr>
            </w:pPr>
            <w:r w:rsidRPr="009128DB">
              <w:rPr>
                <w:rFonts w:asciiTheme="minorHAnsi" w:hAnsiTheme="minorHAnsi"/>
                <w:color w:val="000000"/>
                <w:sz w:val="18"/>
                <w:szCs w:val="18"/>
              </w:rPr>
              <w:t xml:space="preserve">Parking system is made more efficient and more authorized using RFID reader and RFID </w:t>
            </w:r>
            <w:proofErr w:type="spellStart"/>
            <w:r w:rsidRPr="009128DB">
              <w:rPr>
                <w:rFonts w:asciiTheme="minorHAnsi" w:hAnsiTheme="minorHAnsi"/>
                <w:color w:val="000000"/>
                <w:sz w:val="18"/>
                <w:szCs w:val="18"/>
              </w:rPr>
              <w:t>cards</w:t>
            </w:r>
            <w:r w:rsidRPr="00B57A6B">
              <w:rPr>
                <w:rFonts w:asciiTheme="minorHAnsi" w:hAnsiTheme="minorHAnsi"/>
                <w:color w:val="000000"/>
                <w:sz w:val="18"/>
                <w:szCs w:val="18"/>
              </w:rPr>
              <w:t>Logging</w:t>
            </w:r>
            <w:proofErr w:type="spellEnd"/>
            <w:r w:rsidRPr="00B57A6B">
              <w:rPr>
                <w:rFonts w:asciiTheme="minorHAnsi" w:hAnsiTheme="minorHAnsi"/>
                <w:color w:val="000000"/>
                <w:sz w:val="18"/>
                <w:szCs w:val="18"/>
              </w:rPr>
              <w:t xml:space="preserve"> data to SD card using i2c communication</w:t>
            </w:r>
          </w:p>
          <w:p w14:paraId="0E73A8A1" w14:textId="3ACD6A4E" w:rsidR="00B57A6B" w:rsidRPr="00B57A6B" w:rsidRDefault="00B57A6B" w:rsidP="00B57A6B">
            <w:pPr>
              <w:pStyle w:val="NormalWeb"/>
              <w:numPr>
                <w:ilvl w:val="0"/>
                <w:numId w:val="9"/>
              </w:numPr>
              <w:spacing w:before="0" w:beforeAutospacing="0" w:after="200" w:afterAutospacing="0"/>
              <w:rPr>
                <w:rFonts w:asciiTheme="minorHAnsi" w:hAnsiTheme="minorHAnsi"/>
                <w:sz w:val="18"/>
                <w:szCs w:val="18"/>
              </w:rPr>
            </w:pPr>
            <w:r w:rsidRPr="00B57A6B">
              <w:rPr>
                <w:rFonts w:asciiTheme="minorHAnsi" w:hAnsiTheme="minorHAnsi"/>
                <w:color w:val="000000"/>
                <w:sz w:val="18"/>
                <w:szCs w:val="18"/>
              </w:rPr>
              <w:t>Logging data to SD card using i2c communication</w:t>
            </w:r>
            <w:r>
              <w:rPr>
                <w:rFonts w:asciiTheme="minorHAnsi" w:hAnsiTheme="minorHAnsi"/>
                <w:color w:val="000000"/>
                <w:sz w:val="18"/>
                <w:szCs w:val="18"/>
              </w:rPr>
              <w:t xml:space="preserve"> and fetching parking time using DS1307 with i2c interface</w:t>
            </w:r>
          </w:p>
          <w:p w14:paraId="70B3467A" w14:textId="506D99FE" w:rsidR="00B57A6B" w:rsidRPr="00B57A6B" w:rsidRDefault="00B57A6B" w:rsidP="00B57A6B">
            <w:pPr>
              <w:pStyle w:val="NormalWeb"/>
              <w:spacing w:before="0" w:beforeAutospacing="0" w:after="200" w:afterAutospacing="0"/>
              <w:ind w:left="768"/>
              <w:rPr>
                <w:rFonts w:asciiTheme="minorHAnsi" w:hAnsiTheme="minorHAnsi"/>
                <w:sz w:val="18"/>
                <w:szCs w:val="18"/>
              </w:rPr>
            </w:pPr>
          </w:p>
        </w:tc>
      </w:tr>
    </w:tbl>
    <w:p w14:paraId="2B648704" w14:textId="77777777" w:rsidR="00E325E2" w:rsidRDefault="00E325E2" w:rsidP="00E325E2">
      <w:pPr>
        <w:pStyle w:val="Heading3"/>
      </w:pPr>
      <w:r>
        <w:t xml:space="preserve">  DIY projects</w:t>
      </w:r>
    </w:p>
    <w:p w14:paraId="4A9C6424" w14:textId="77777777" w:rsidR="00E325E2" w:rsidRDefault="00E325E2" w:rsidP="00E325E2">
      <w:r>
        <w:t xml:space="preserve">  GSM BASED NOTICE BOARD (4*16 display)</w:t>
      </w:r>
    </w:p>
    <w:p w14:paraId="6CBAA20D" w14:textId="77777777" w:rsidR="00E325E2" w:rsidRDefault="00E325E2" w:rsidP="00E325E2">
      <w:r>
        <w:t xml:space="preserve">  Water dispenser using IR.</w:t>
      </w:r>
    </w:p>
    <w:p w14:paraId="4EE7B8EB" w14:textId="77777777" w:rsidR="00E325E2" w:rsidRDefault="00E325E2" w:rsidP="00E325E2">
      <w:r>
        <w:t xml:space="preserve">  Home automation using ESP8266</w:t>
      </w:r>
    </w:p>
    <w:p w14:paraId="2AADF44D" w14:textId="77777777" w:rsidR="00E325E2" w:rsidRDefault="00E325E2" w:rsidP="00E325E2">
      <w:r>
        <w:t xml:space="preserve">  Automatic plant watering system using</w:t>
      </w:r>
    </w:p>
    <w:p w14:paraId="6E81FB25" w14:textId="77777777" w:rsidR="00E325E2" w:rsidRDefault="00E325E2" w:rsidP="00E325E2">
      <w:r>
        <w:t xml:space="preserve">  Moisture sensor</w:t>
      </w:r>
    </w:p>
    <w:p w14:paraId="0B8CBE18" w14:textId="77777777" w:rsidR="00E325E2" w:rsidRDefault="00E325E2" w:rsidP="00E325E2">
      <w:r>
        <w:t xml:space="preserve">  Water purity testing using turbidity sensor</w:t>
      </w:r>
    </w:p>
    <w:p w14:paraId="316557BE" w14:textId="77777777" w:rsidR="00E325E2" w:rsidRDefault="00E325E2" w:rsidP="00E325E2">
      <w:r>
        <w:t xml:space="preserve">  Remote control-based home automation</w:t>
      </w:r>
    </w:p>
    <w:p w14:paraId="17E3D045" w14:textId="77777777" w:rsidR="00E325E2" w:rsidRDefault="00E325E2" w:rsidP="00E325E2">
      <w:r>
        <w:t xml:space="preserve">  HOME UPS using relays</w:t>
      </w:r>
    </w:p>
    <w:p w14:paraId="19B99C0B" w14:textId="77777777" w:rsidR="00E325E2" w:rsidRDefault="00E325E2" w:rsidP="00E325E2">
      <w:r>
        <w:t xml:space="preserve">  Vehicle tracking using GPS.</w:t>
      </w:r>
    </w:p>
    <w:p w14:paraId="00A41596" w14:textId="77777777" w:rsidR="00E325E2" w:rsidRDefault="00E325E2" w:rsidP="00E325E2">
      <w:r>
        <w:t xml:space="preserve">  Surveillance and motion detection using </w:t>
      </w:r>
    </w:p>
    <w:p w14:paraId="31DCC8D3" w14:textId="77777777" w:rsidR="00E325E2" w:rsidRDefault="00E325E2" w:rsidP="00E325E2">
      <w:r>
        <w:t xml:space="preserve">  Raspberry-pi</w:t>
      </w:r>
    </w:p>
    <w:p w14:paraId="7ADE9213" w14:textId="4CAF095C" w:rsidR="00E325E2" w:rsidRDefault="00E325E2" w:rsidP="00E325E2">
      <w:r>
        <w:t xml:space="preserve">  Line follower robot using L293D</w:t>
      </w:r>
    </w:p>
    <w:p w14:paraId="0242D82E" w14:textId="77777777" w:rsidR="00E325E2" w:rsidRDefault="00E325E2" w:rsidP="00E325E2"/>
    <w:p w14:paraId="596C1701" w14:textId="77777777" w:rsidR="00E325E2" w:rsidRDefault="00E325E2" w:rsidP="00E325E2">
      <w:pPr>
        <w:pStyle w:val="Heading3"/>
      </w:pPr>
      <w:r>
        <w:t>personal particulars</w:t>
      </w:r>
    </w:p>
    <w:p w14:paraId="22BB6758" w14:textId="292D0405" w:rsidR="00E325E2" w:rsidRDefault="00E325E2" w:rsidP="00E325E2">
      <w:r>
        <w:t xml:space="preserve">Father name : </w:t>
      </w:r>
      <w:r w:rsidR="00016DDE">
        <w:t>Chandra shekar</w:t>
      </w:r>
    </w:p>
    <w:p w14:paraId="0A786D9E" w14:textId="2793B50D" w:rsidR="00E325E2" w:rsidRDefault="00E325E2" w:rsidP="00E325E2">
      <w:r>
        <w:t>Date of birth : 2</w:t>
      </w:r>
      <w:r w:rsidR="00016DDE">
        <w:t>6</w:t>
      </w:r>
      <w:r>
        <w:t>-0</w:t>
      </w:r>
      <w:r w:rsidR="00016DDE">
        <w:t>9</w:t>
      </w:r>
      <w:r>
        <w:t>-199</w:t>
      </w:r>
      <w:r w:rsidR="00016DDE">
        <w:t>6</w:t>
      </w:r>
    </w:p>
    <w:p w14:paraId="49120749" w14:textId="2A4A249D" w:rsidR="00E325E2" w:rsidRDefault="00E325E2" w:rsidP="00E325E2">
      <w:r>
        <w:t xml:space="preserve">Address         : H.no </w:t>
      </w:r>
      <w:r w:rsidR="00016DDE">
        <w:t>4-10-169</w:t>
      </w:r>
    </w:p>
    <w:p w14:paraId="53AE60E6" w14:textId="74CF250A" w:rsidR="00E325E2" w:rsidRDefault="00E325E2" w:rsidP="00E325E2">
      <w:r>
        <w:t xml:space="preserve"> </w:t>
      </w:r>
      <w:r w:rsidR="00016DDE">
        <w:t>D.V.K road Nalgonda,</w:t>
      </w:r>
      <w:r>
        <w:t>Telangana</w:t>
      </w:r>
    </w:p>
    <w:p w14:paraId="63C8282D" w14:textId="4B1564E9" w:rsidR="00E325E2" w:rsidRDefault="00E325E2" w:rsidP="00E325E2">
      <w:r>
        <w:t>Pin code :508</w:t>
      </w:r>
      <w:r w:rsidR="00016DDE">
        <w:t>001</w:t>
      </w:r>
    </w:p>
    <w:bookmarkEnd w:id="0"/>
    <w:p w14:paraId="10BA3146" w14:textId="77777777" w:rsidR="00E325E2" w:rsidRPr="00B53A2E" w:rsidRDefault="00E325E2" w:rsidP="00E325E2"/>
    <w:p w14:paraId="5BA67EEC" w14:textId="107A26B0" w:rsidR="00800B52" w:rsidRDefault="00800B52"/>
    <w:sectPr w:rsidR="00800B5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30222" w14:textId="77777777" w:rsidR="000A23B9" w:rsidRDefault="000A23B9">
      <w:r>
        <w:separator/>
      </w:r>
    </w:p>
  </w:endnote>
  <w:endnote w:type="continuationSeparator" w:id="0">
    <w:p w14:paraId="7DF4E7C5" w14:textId="77777777" w:rsidR="000A23B9" w:rsidRDefault="000A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2334" w14:textId="77777777" w:rsidR="00B01434" w:rsidRDefault="00B0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89C01" w14:textId="77777777" w:rsidR="00B01434" w:rsidRDefault="00B0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D1BC0" w14:textId="77777777" w:rsidR="00B01434" w:rsidRDefault="00B01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97F65" w14:textId="77777777" w:rsidR="000A23B9" w:rsidRDefault="000A23B9">
      <w:r>
        <w:separator/>
      </w:r>
    </w:p>
  </w:footnote>
  <w:footnote w:type="continuationSeparator" w:id="0">
    <w:p w14:paraId="293239EE" w14:textId="77777777" w:rsidR="000A23B9" w:rsidRDefault="000A2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5A78C" w14:textId="77777777" w:rsidR="00B01434" w:rsidRDefault="00B01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A21C6" w14:textId="77777777" w:rsidR="00B01434" w:rsidRDefault="003216AE">
    <w:pPr>
      <w:pStyle w:val="Header"/>
    </w:pPr>
    <w:r>
      <w:rPr>
        <w:noProof/>
      </w:rPr>
      <w:drawing>
        <wp:anchor distT="0" distB="0" distL="114300" distR="114300" simplePos="0" relativeHeight="251659264" behindDoc="1" locked="0" layoutInCell="1" allowOverlap="1" wp14:anchorId="5C261EBB" wp14:editId="3D75E23F">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CEE2" w14:textId="77777777" w:rsidR="00B01434" w:rsidRDefault="00B01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35D2"/>
    <w:multiLevelType w:val="multilevel"/>
    <w:tmpl w:val="1FD735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C132EE"/>
    <w:multiLevelType w:val="multilevel"/>
    <w:tmpl w:val="28C132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A493770"/>
    <w:multiLevelType w:val="multilevel"/>
    <w:tmpl w:val="F54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20975"/>
    <w:multiLevelType w:val="multilevel"/>
    <w:tmpl w:val="18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774D9"/>
    <w:multiLevelType w:val="multilevel"/>
    <w:tmpl w:val="04E0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B4CE2"/>
    <w:multiLevelType w:val="multilevel"/>
    <w:tmpl w:val="542B4C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5F84400"/>
    <w:multiLevelType w:val="hybridMultilevel"/>
    <w:tmpl w:val="C4569F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5EE00C59"/>
    <w:multiLevelType w:val="multilevel"/>
    <w:tmpl w:val="A4840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C7E54"/>
    <w:multiLevelType w:val="hybridMultilevel"/>
    <w:tmpl w:val="44FE5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F21A30"/>
    <w:multiLevelType w:val="multilevel"/>
    <w:tmpl w:val="63F21A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206C7C"/>
    <w:multiLevelType w:val="multilevel"/>
    <w:tmpl w:val="614C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5"/>
  </w:num>
  <w:num w:numId="5">
    <w:abstractNumId w:val="8"/>
  </w:num>
  <w:num w:numId="6">
    <w:abstractNumId w:val="2"/>
  </w:num>
  <w:num w:numId="7">
    <w:abstractNumId w:val="10"/>
  </w:num>
  <w:num w:numId="8">
    <w:abstractNumId w:val="4"/>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78"/>
    <w:rsid w:val="0000663A"/>
    <w:rsid w:val="0001600E"/>
    <w:rsid w:val="00016DDE"/>
    <w:rsid w:val="00036450"/>
    <w:rsid w:val="00067DFD"/>
    <w:rsid w:val="0007221C"/>
    <w:rsid w:val="00094499"/>
    <w:rsid w:val="000A23B9"/>
    <w:rsid w:val="000A7A78"/>
    <w:rsid w:val="000C45FF"/>
    <w:rsid w:val="000E3FD1"/>
    <w:rsid w:val="00112054"/>
    <w:rsid w:val="00150286"/>
    <w:rsid w:val="001525E1"/>
    <w:rsid w:val="00180329"/>
    <w:rsid w:val="00186909"/>
    <w:rsid w:val="0019001F"/>
    <w:rsid w:val="001A74A5"/>
    <w:rsid w:val="001B1231"/>
    <w:rsid w:val="001B2ABD"/>
    <w:rsid w:val="001D42D0"/>
    <w:rsid w:val="001E0391"/>
    <w:rsid w:val="001E1759"/>
    <w:rsid w:val="001E6986"/>
    <w:rsid w:val="001F1ECC"/>
    <w:rsid w:val="002262A2"/>
    <w:rsid w:val="002400EB"/>
    <w:rsid w:val="00256CF7"/>
    <w:rsid w:val="00265EC5"/>
    <w:rsid w:val="00281FD5"/>
    <w:rsid w:val="002D3E0F"/>
    <w:rsid w:val="0030481B"/>
    <w:rsid w:val="00314D7D"/>
    <w:rsid w:val="003156FC"/>
    <w:rsid w:val="003216AE"/>
    <w:rsid w:val="003254B5"/>
    <w:rsid w:val="00365C1F"/>
    <w:rsid w:val="0037121F"/>
    <w:rsid w:val="003A1225"/>
    <w:rsid w:val="003A6B7D"/>
    <w:rsid w:val="003B06CA"/>
    <w:rsid w:val="003B7C50"/>
    <w:rsid w:val="003D3C9A"/>
    <w:rsid w:val="003D4D4D"/>
    <w:rsid w:val="003D6B4A"/>
    <w:rsid w:val="004071FC"/>
    <w:rsid w:val="00421404"/>
    <w:rsid w:val="00445947"/>
    <w:rsid w:val="004813B3"/>
    <w:rsid w:val="00496591"/>
    <w:rsid w:val="004A65D9"/>
    <w:rsid w:val="004A7727"/>
    <w:rsid w:val="004B34D7"/>
    <w:rsid w:val="004C63E4"/>
    <w:rsid w:val="004D2CB7"/>
    <w:rsid w:val="004D3011"/>
    <w:rsid w:val="005003C4"/>
    <w:rsid w:val="005262AC"/>
    <w:rsid w:val="005755C2"/>
    <w:rsid w:val="0059516D"/>
    <w:rsid w:val="005A1BA3"/>
    <w:rsid w:val="005B1FFD"/>
    <w:rsid w:val="005C3258"/>
    <w:rsid w:val="005E011D"/>
    <w:rsid w:val="005E39D5"/>
    <w:rsid w:val="00600670"/>
    <w:rsid w:val="006137B8"/>
    <w:rsid w:val="0062123A"/>
    <w:rsid w:val="00646E75"/>
    <w:rsid w:val="006771D0"/>
    <w:rsid w:val="006F4FA0"/>
    <w:rsid w:val="00706911"/>
    <w:rsid w:val="00715FCB"/>
    <w:rsid w:val="00743101"/>
    <w:rsid w:val="00751F8B"/>
    <w:rsid w:val="00754813"/>
    <w:rsid w:val="00763C03"/>
    <w:rsid w:val="00765DE2"/>
    <w:rsid w:val="007775E1"/>
    <w:rsid w:val="007867A0"/>
    <w:rsid w:val="007927F5"/>
    <w:rsid w:val="007C1CFA"/>
    <w:rsid w:val="007C5EBE"/>
    <w:rsid w:val="00800B52"/>
    <w:rsid w:val="00802CA0"/>
    <w:rsid w:val="008224DC"/>
    <w:rsid w:val="008E2DD2"/>
    <w:rsid w:val="008E56F4"/>
    <w:rsid w:val="008F222C"/>
    <w:rsid w:val="009128DB"/>
    <w:rsid w:val="009219F1"/>
    <w:rsid w:val="009260CD"/>
    <w:rsid w:val="00952C25"/>
    <w:rsid w:val="00A2118D"/>
    <w:rsid w:val="00A30CAB"/>
    <w:rsid w:val="00A3179A"/>
    <w:rsid w:val="00A54864"/>
    <w:rsid w:val="00AB0852"/>
    <w:rsid w:val="00AD76E2"/>
    <w:rsid w:val="00AE23E1"/>
    <w:rsid w:val="00B01434"/>
    <w:rsid w:val="00B040B2"/>
    <w:rsid w:val="00B143F3"/>
    <w:rsid w:val="00B20152"/>
    <w:rsid w:val="00B359E4"/>
    <w:rsid w:val="00B57A6B"/>
    <w:rsid w:val="00B57D98"/>
    <w:rsid w:val="00B64388"/>
    <w:rsid w:val="00B70850"/>
    <w:rsid w:val="00B74045"/>
    <w:rsid w:val="00BE2E22"/>
    <w:rsid w:val="00C066B6"/>
    <w:rsid w:val="00C37BA1"/>
    <w:rsid w:val="00C4674C"/>
    <w:rsid w:val="00C506CF"/>
    <w:rsid w:val="00C57765"/>
    <w:rsid w:val="00C72BED"/>
    <w:rsid w:val="00C74698"/>
    <w:rsid w:val="00C83F09"/>
    <w:rsid w:val="00C9578B"/>
    <w:rsid w:val="00C97EF9"/>
    <w:rsid w:val="00CB0055"/>
    <w:rsid w:val="00D007FC"/>
    <w:rsid w:val="00D2522B"/>
    <w:rsid w:val="00D36CD2"/>
    <w:rsid w:val="00D422DE"/>
    <w:rsid w:val="00D5459D"/>
    <w:rsid w:val="00D57AC0"/>
    <w:rsid w:val="00DA1F4D"/>
    <w:rsid w:val="00DB2CC3"/>
    <w:rsid w:val="00DD172A"/>
    <w:rsid w:val="00DE55A9"/>
    <w:rsid w:val="00E17495"/>
    <w:rsid w:val="00E25A26"/>
    <w:rsid w:val="00E325E2"/>
    <w:rsid w:val="00E41666"/>
    <w:rsid w:val="00E4381A"/>
    <w:rsid w:val="00E55D74"/>
    <w:rsid w:val="00E650A0"/>
    <w:rsid w:val="00ED67FB"/>
    <w:rsid w:val="00ED6E10"/>
    <w:rsid w:val="00F36124"/>
    <w:rsid w:val="00F52059"/>
    <w:rsid w:val="00F60274"/>
    <w:rsid w:val="00F77FB9"/>
    <w:rsid w:val="00F941AE"/>
    <w:rsid w:val="00FB068F"/>
    <w:rsid w:val="00FB3CB0"/>
    <w:rsid w:val="00FC4DB9"/>
    <w:rsid w:val="50265F78"/>
    <w:rsid w:val="529B3064"/>
    <w:rsid w:val="72CE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472FA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DB"/>
    <w:rPr>
      <w:sz w:val="18"/>
      <w:szCs w:val="22"/>
      <w:lang w:val="en-US"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tyle>
  <w:style w:type="character" w:styleId="Emphasis">
    <w:name w:val="Emphasis"/>
    <w:basedOn w:val="DefaultParagraphFont"/>
    <w:uiPriority w:val="11"/>
    <w:semiHidden/>
    <w:qFormat/>
    <w:rPr>
      <w:i/>
      <w:iCs/>
    </w:rPr>
  </w:style>
  <w:style w:type="paragraph" w:styleId="Footer">
    <w:name w:val="footer"/>
    <w:basedOn w:val="Normal"/>
    <w:link w:val="FooterChar"/>
    <w:uiPriority w:val="99"/>
    <w:semiHidden/>
    <w:pPr>
      <w:tabs>
        <w:tab w:val="center" w:pos="4680"/>
        <w:tab w:val="right" w:pos="9360"/>
      </w:tabs>
    </w:pPr>
  </w:style>
  <w:style w:type="paragraph" w:styleId="Header">
    <w:name w:val="header"/>
    <w:basedOn w:val="Normal"/>
    <w:link w:val="HeaderChar"/>
    <w:uiPriority w:val="99"/>
    <w:semiHidden/>
    <w:pPr>
      <w:tabs>
        <w:tab w:val="center" w:pos="4680"/>
        <w:tab w:val="right" w:pos="9360"/>
      </w:tabs>
    </w:pPr>
  </w:style>
  <w:style w:type="character" w:styleId="Hyperlink">
    <w:name w:val="Hyperlink"/>
    <w:basedOn w:val="DefaultParagraphFont"/>
    <w:uiPriority w:val="99"/>
    <w:unhideWhenUsed/>
    <w:rPr>
      <w:color w:val="B85A22" w:themeColor="accent2" w:themeShade="BF"/>
      <w:u w:val="single"/>
    </w:rPr>
  </w:style>
  <w:style w:type="paragraph" w:styleId="Subtitle">
    <w:name w:val="Subtitle"/>
    <w:basedOn w:val="Normal"/>
    <w:next w:val="Normal"/>
    <w:link w:val="SubtitleChar"/>
    <w:uiPriority w:val="11"/>
    <w:qFormat/>
    <w:rPr>
      <w:color w:val="000000" w:themeColor="text1"/>
      <w:spacing w:val="19"/>
      <w:w w:val="86"/>
      <w:sz w:val="32"/>
      <w:szCs w:val="28"/>
      <w:fitText w:val="2160" w:id="17445601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caps/>
      <w:color w:val="000000" w:themeColor="text1"/>
      <w:sz w:val="96"/>
      <w:szCs w:val="7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Pr>
      <w:caps/>
      <w:color w:val="000000" w:themeColor="text1"/>
      <w:sz w:val="96"/>
      <w:szCs w:val="7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Pr>
      <w:sz w:val="18"/>
      <w:szCs w:val="22"/>
    </w:rPr>
  </w:style>
  <w:style w:type="character" w:customStyle="1" w:styleId="UnresolvedMention1">
    <w:name w:val="Unresolved Mention1"/>
    <w:basedOn w:val="DefaultParagraphFont"/>
    <w:uiPriority w:val="99"/>
    <w:semiHidden/>
    <w:rPr>
      <w:color w:val="605E5C"/>
      <w:shd w:val="clear" w:color="auto" w:fill="E1DFDD"/>
    </w:rPr>
  </w:style>
  <w:style w:type="character" w:customStyle="1" w:styleId="HeaderChar">
    <w:name w:val="Header Char"/>
    <w:basedOn w:val="DefaultParagraphFont"/>
    <w:link w:val="Header"/>
    <w:uiPriority w:val="99"/>
    <w:semiHidden/>
    <w:rPr>
      <w:sz w:val="22"/>
      <w:szCs w:val="22"/>
    </w:rPr>
  </w:style>
  <w:style w:type="character" w:customStyle="1" w:styleId="FooterChar">
    <w:name w:val="Footer Char"/>
    <w:basedOn w:val="DefaultParagraphFont"/>
    <w:link w:val="Footer"/>
    <w:uiPriority w:val="99"/>
    <w:semiHidden/>
    <w:qFormat/>
    <w:rPr>
      <w:sz w:val="22"/>
      <w:szCs w:val="22"/>
    </w:rPr>
  </w:style>
  <w:style w:type="character" w:styleId="PlaceholderText">
    <w:name w:val="Placeholder Text"/>
    <w:basedOn w:val="DefaultParagraphFont"/>
    <w:uiPriority w:val="99"/>
    <w:semiHidden/>
    <w:rPr>
      <w:color w:val="808080"/>
    </w:rPr>
  </w:style>
  <w:style w:type="character" w:customStyle="1" w:styleId="SubtitleChar">
    <w:name w:val="Subtitle Char"/>
    <w:basedOn w:val="DefaultParagraphFont"/>
    <w:link w:val="Subtitle"/>
    <w:uiPriority w:val="11"/>
    <w:qFormat/>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Pr>
      <w:b/>
      <w:sz w:val="18"/>
      <w:szCs w:val="2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128DB"/>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221740">
      <w:bodyDiv w:val="1"/>
      <w:marLeft w:val="0"/>
      <w:marRight w:val="0"/>
      <w:marTop w:val="0"/>
      <w:marBottom w:val="0"/>
      <w:divBdr>
        <w:top w:val="none" w:sz="0" w:space="0" w:color="auto"/>
        <w:left w:val="none" w:sz="0" w:space="0" w:color="auto"/>
        <w:bottom w:val="none" w:sz="0" w:space="0" w:color="auto"/>
        <w:right w:val="none" w:sz="0" w:space="0" w:color="auto"/>
      </w:divBdr>
    </w:div>
    <w:div w:id="66421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ikkumx\AppData\Local\Microsoft\Office\16.0\DTS\en-US%7b5FCACAE0-B996-480A-8400-FBAEEE1C33DB%7d\%7b76BBDBFF-8CF3-4D84-A94D-2D5AF2ECC11C%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EAD66AFFA8475388C851256F7613D3"/>
        <w:category>
          <w:name w:val="General"/>
          <w:gallery w:val="placeholder"/>
        </w:category>
        <w:types>
          <w:type w:val="bbPlcHdr"/>
        </w:types>
        <w:behaviors>
          <w:behavior w:val="content"/>
        </w:behaviors>
        <w:guid w:val="{E8BDFE01-5736-4C31-98B9-EF53221049C8}"/>
      </w:docPartPr>
      <w:docPartBody>
        <w:p w:rsidR="006A37CC" w:rsidRDefault="00C20601" w:rsidP="00C20601">
          <w:pPr>
            <w:pStyle w:val="D9EAD66AFFA8475388C851256F7613D3"/>
          </w:pPr>
          <w:r>
            <w:t>Profile</w:t>
          </w:r>
        </w:p>
      </w:docPartBody>
    </w:docPart>
    <w:docPart>
      <w:docPartPr>
        <w:name w:val="36AD87F5627F4FA8843BE4AAC894C5E8"/>
        <w:category>
          <w:name w:val="General"/>
          <w:gallery w:val="placeholder"/>
        </w:category>
        <w:types>
          <w:type w:val="bbPlcHdr"/>
        </w:types>
        <w:behaviors>
          <w:behavior w:val="content"/>
        </w:behaviors>
        <w:guid w:val="{2D560B8D-B5E7-4F09-B879-59BC0E72AFFB}"/>
      </w:docPartPr>
      <w:docPartBody>
        <w:p w:rsidR="006A37CC" w:rsidRDefault="00C20601" w:rsidP="00C20601">
          <w:pPr>
            <w:pStyle w:val="36AD87F5627F4FA8843BE4AAC894C5E8"/>
          </w:pPr>
          <w:r>
            <w:t>Contact</w:t>
          </w:r>
        </w:p>
      </w:docPartBody>
    </w:docPart>
    <w:docPart>
      <w:docPartPr>
        <w:name w:val="5D3148BF5A6C4EA0BA7322A61866167E"/>
        <w:category>
          <w:name w:val="General"/>
          <w:gallery w:val="placeholder"/>
        </w:category>
        <w:types>
          <w:type w:val="bbPlcHdr"/>
        </w:types>
        <w:behaviors>
          <w:behavior w:val="content"/>
        </w:behaviors>
        <w:guid w:val="{5511E552-62BC-417D-8A41-D6C1A43B3AAF}"/>
      </w:docPartPr>
      <w:docPartBody>
        <w:p w:rsidR="006A37CC" w:rsidRDefault="00C20601" w:rsidP="00C20601">
          <w:pPr>
            <w:pStyle w:val="5D3148BF5A6C4EA0BA7322A61866167E"/>
          </w:pPr>
          <w:r>
            <w:t>PHONE:</w:t>
          </w:r>
        </w:p>
      </w:docPartBody>
    </w:docPart>
    <w:docPart>
      <w:docPartPr>
        <w:name w:val="2CB74F4F07B24CA8B6021D5A1EE68735"/>
        <w:category>
          <w:name w:val="General"/>
          <w:gallery w:val="placeholder"/>
        </w:category>
        <w:types>
          <w:type w:val="bbPlcHdr"/>
        </w:types>
        <w:behaviors>
          <w:behavior w:val="content"/>
        </w:behaviors>
        <w:guid w:val="{43DC6CDD-1DDC-4B1B-832B-195725F4D122}"/>
      </w:docPartPr>
      <w:docPartBody>
        <w:p w:rsidR="006A37CC" w:rsidRDefault="00C20601" w:rsidP="00C20601">
          <w:pPr>
            <w:pStyle w:val="2CB74F4F07B24CA8B6021D5A1EE68735"/>
          </w:pPr>
          <w:r>
            <w:t>EMAIL:</w:t>
          </w:r>
        </w:p>
      </w:docPartBody>
    </w:docPart>
    <w:docPart>
      <w:docPartPr>
        <w:name w:val="00EAC79276DB41FC8FFEB72B0B3B4652"/>
        <w:category>
          <w:name w:val="General"/>
          <w:gallery w:val="placeholder"/>
        </w:category>
        <w:types>
          <w:type w:val="bbPlcHdr"/>
        </w:types>
        <w:behaviors>
          <w:behavior w:val="content"/>
        </w:behaviors>
        <w:guid w:val="{D2CD4A17-D24D-4CA7-8FF7-F0A513A44F08}"/>
      </w:docPartPr>
      <w:docPartBody>
        <w:p w:rsidR="006A37CC" w:rsidRDefault="00C20601" w:rsidP="00C20601">
          <w:pPr>
            <w:pStyle w:val="00EAC79276DB41FC8FFEB72B0B3B4652"/>
          </w:pPr>
          <w:r>
            <w:t>Hobbies</w:t>
          </w:r>
        </w:p>
      </w:docPartBody>
    </w:docPart>
    <w:docPart>
      <w:docPartPr>
        <w:name w:val="2C4CE59CE9174A79B11F80611B85209E"/>
        <w:category>
          <w:name w:val="General"/>
          <w:gallery w:val="placeholder"/>
        </w:category>
        <w:types>
          <w:type w:val="bbPlcHdr"/>
        </w:types>
        <w:behaviors>
          <w:behavior w:val="content"/>
        </w:behaviors>
        <w:guid w:val="{A3DE2F38-2E03-4AF0-8345-9237D15F8263}"/>
      </w:docPartPr>
      <w:docPartBody>
        <w:p w:rsidR="006A37CC" w:rsidRDefault="00C20601" w:rsidP="00C20601">
          <w:pPr>
            <w:pStyle w:val="2C4CE59CE9174A79B11F80611B85209E"/>
          </w:pPr>
          <w:r>
            <w:t>WORK EXPERIENCE</w:t>
          </w:r>
        </w:p>
      </w:docPartBody>
    </w:docPart>
    <w:docPart>
      <w:docPartPr>
        <w:name w:val="7A57A5B4BB0E49E7A9560DE668B6B2DA"/>
        <w:category>
          <w:name w:val="General"/>
          <w:gallery w:val="placeholder"/>
        </w:category>
        <w:types>
          <w:type w:val="bbPlcHdr"/>
        </w:types>
        <w:behaviors>
          <w:behavior w:val="content"/>
        </w:behaviors>
        <w:guid w:val="{3F6A9BD9-C459-4117-82DD-B3E22731D958}"/>
      </w:docPartPr>
      <w:docPartBody>
        <w:p w:rsidR="006A37CC" w:rsidRDefault="00C20601" w:rsidP="00C20601">
          <w:pPr>
            <w:pStyle w:val="7A57A5B4BB0E49E7A9560DE668B6B2DA"/>
          </w:pPr>
          <w:r>
            <w:t>EDUCATION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6778" w:rsidRDefault="00656778">
      <w:pPr>
        <w:spacing w:line="240" w:lineRule="auto"/>
      </w:pPr>
      <w:r>
        <w:separator/>
      </w:r>
    </w:p>
  </w:endnote>
  <w:endnote w:type="continuationSeparator" w:id="0">
    <w:p w:rsidR="00656778" w:rsidRDefault="0065677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6778" w:rsidRDefault="00656778">
      <w:pPr>
        <w:spacing w:after="0" w:line="240" w:lineRule="auto"/>
      </w:pPr>
      <w:r>
        <w:separator/>
      </w:r>
    </w:p>
  </w:footnote>
  <w:footnote w:type="continuationSeparator" w:id="0">
    <w:p w:rsidR="00656778" w:rsidRDefault="00656778">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0D5"/>
    <w:rsid w:val="000B3356"/>
    <w:rsid w:val="003532F1"/>
    <w:rsid w:val="00656778"/>
    <w:rsid w:val="006710D5"/>
    <w:rsid w:val="006A37CC"/>
    <w:rsid w:val="007317D2"/>
    <w:rsid w:val="009C20B7"/>
    <w:rsid w:val="00BA085F"/>
    <w:rsid w:val="00C10022"/>
    <w:rsid w:val="00C20601"/>
    <w:rsid w:val="00EB17F5"/>
    <w:rsid w:val="00F24A77"/>
    <w:rsid w:val="00F64C83"/>
    <w:rsid w:val="00F86199"/>
    <w:rsid w:val="00FF1B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D9EAD66AFFA8475388C851256F7613D3">
    <w:name w:val="D9EAD66AFFA8475388C851256F7613D3"/>
    <w:rsid w:val="00C20601"/>
    <w:pPr>
      <w:spacing w:after="160" w:line="259" w:lineRule="auto"/>
    </w:pPr>
    <w:rPr>
      <w:sz w:val="22"/>
      <w:szCs w:val="22"/>
    </w:rPr>
  </w:style>
  <w:style w:type="paragraph" w:customStyle="1" w:styleId="36AD87F5627F4FA8843BE4AAC894C5E8">
    <w:name w:val="36AD87F5627F4FA8843BE4AAC894C5E8"/>
    <w:rsid w:val="00C20601"/>
    <w:pPr>
      <w:spacing w:after="160" w:line="259" w:lineRule="auto"/>
    </w:pPr>
    <w:rPr>
      <w:sz w:val="22"/>
      <w:szCs w:val="22"/>
    </w:rPr>
  </w:style>
  <w:style w:type="paragraph" w:customStyle="1" w:styleId="5D3148BF5A6C4EA0BA7322A61866167E">
    <w:name w:val="5D3148BF5A6C4EA0BA7322A61866167E"/>
    <w:rsid w:val="00C20601"/>
    <w:pPr>
      <w:spacing w:after="160" w:line="259" w:lineRule="auto"/>
    </w:pPr>
    <w:rPr>
      <w:sz w:val="22"/>
      <w:szCs w:val="22"/>
    </w:rPr>
  </w:style>
  <w:style w:type="paragraph" w:customStyle="1" w:styleId="2CB74F4F07B24CA8B6021D5A1EE68735">
    <w:name w:val="2CB74F4F07B24CA8B6021D5A1EE68735"/>
    <w:rsid w:val="00C20601"/>
    <w:pPr>
      <w:spacing w:after="160" w:line="259" w:lineRule="auto"/>
    </w:pPr>
    <w:rPr>
      <w:sz w:val="22"/>
      <w:szCs w:val="22"/>
    </w:rPr>
  </w:style>
  <w:style w:type="paragraph" w:customStyle="1" w:styleId="00EAC79276DB41FC8FFEB72B0B3B4652">
    <w:name w:val="00EAC79276DB41FC8FFEB72B0B3B4652"/>
    <w:rsid w:val="00C20601"/>
    <w:pPr>
      <w:spacing w:after="160" w:line="259" w:lineRule="auto"/>
    </w:pPr>
    <w:rPr>
      <w:sz w:val="22"/>
      <w:szCs w:val="22"/>
    </w:rPr>
  </w:style>
  <w:style w:type="paragraph" w:customStyle="1" w:styleId="2C4CE59CE9174A79B11F80611B85209E">
    <w:name w:val="2C4CE59CE9174A79B11F80611B85209E"/>
    <w:rsid w:val="00C20601"/>
    <w:pPr>
      <w:spacing w:after="160" w:line="259" w:lineRule="auto"/>
    </w:pPr>
    <w:rPr>
      <w:sz w:val="22"/>
      <w:szCs w:val="22"/>
    </w:rPr>
  </w:style>
  <w:style w:type="paragraph" w:customStyle="1" w:styleId="7A57A5B4BB0E49E7A9560DE668B6B2DA">
    <w:name w:val="7A57A5B4BB0E49E7A9560DE668B6B2DA"/>
    <w:rsid w:val="00C2060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{76BBDBFF-8CF3-4D84-A94D-2D5AF2ECC11C}tf00546271_win32.dotx</Template>
  <TotalTime>0</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2021-01-02T07:11:00Z</dcterms:created>
  <dcterms:modified xsi:type="dcterms:W3CDTF">2021-09-07T12:04:00Z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1033-11.2.0.9906</vt:lpwstr>
  </property>
</Properties>
</file>